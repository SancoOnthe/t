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2C9" w:rsidRPr="00D87DBF" w:rsidRDefault="00FA334E" w:rsidP="00AE0728">
      <w:pPr>
        <w:ind w:firstLine="0"/>
        <w:jc w:val="center"/>
      </w:pPr>
      <w:bookmarkStart w:id="0" w:name="_GoBack"/>
      <w:bookmarkEnd w:id="0"/>
      <w:r w:rsidRPr="00A45253">
        <w:rPr>
          <w:noProof/>
          <w:lang w:val="es-419" w:eastAsia="es-419"/>
        </w:rPr>
        <w:drawing>
          <wp:inline distT="0" distB="0" distL="0" distR="0">
            <wp:extent cx="2626360" cy="1924685"/>
            <wp:effectExtent l="0" t="0" r="0" b="0"/>
            <wp:docPr id="4" name="Imagen 1" descr="Resultado de imagen para uniclaret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niclaretia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1924685"/>
                    </a:xfrm>
                    <a:prstGeom prst="rect">
                      <a:avLst/>
                    </a:prstGeom>
                    <a:noFill/>
                    <a:ln>
                      <a:noFill/>
                    </a:ln>
                  </pic:spPr>
                </pic:pic>
              </a:graphicData>
            </a:graphic>
          </wp:inline>
        </w:drawing>
      </w:r>
    </w:p>
    <w:p w:rsidR="002A42C9" w:rsidRPr="00D87DBF" w:rsidRDefault="002A42C9" w:rsidP="00AE0728">
      <w:pPr>
        <w:ind w:firstLine="0"/>
        <w:jc w:val="center"/>
      </w:pPr>
    </w:p>
    <w:p w:rsidR="002A42C9" w:rsidRPr="00D54FF0" w:rsidRDefault="002A42C9" w:rsidP="00AE0728">
      <w:pPr>
        <w:ind w:firstLine="0"/>
        <w:jc w:val="center"/>
        <w:rPr>
          <w:b/>
        </w:rPr>
      </w:pPr>
      <w:r w:rsidRPr="00D54FF0">
        <w:rPr>
          <w:b/>
        </w:rPr>
        <w:t>Título de la tesis o trabajo de investigación</w:t>
      </w:r>
    </w:p>
    <w:p w:rsidR="002A42C9" w:rsidRPr="00D54FF0" w:rsidRDefault="002A42C9" w:rsidP="00AE0728">
      <w:pPr>
        <w:ind w:firstLine="0"/>
        <w:jc w:val="center"/>
        <w:rPr>
          <w:b/>
        </w:rPr>
      </w:pPr>
    </w:p>
    <w:p w:rsidR="002A42C9" w:rsidRPr="00D54FF0" w:rsidRDefault="002A42C9" w:rsidP="00AE0728">
      <w:pPr>
        <w:ind w:firstLine="0"/>
        <w:jc w:val="center"/>
        <w:rPr>
          <w:b/>
        </w:rPr>
      </w:pPr>
    </w:p>
    <w:p w:rsidR="002A42C9" w:rsidRPr="00D54FF0" w:rsidRDefault="002A42C9" w:rsidP="00AE0728">
      <w:pPr>
        <w:ind w:firstLine="0"/>
        <w:jc w:val="center"/>
        <w:rPr>
          <w:b/>
        </w:rPr>
      </w:pPr>
    </w:p>
    <w:p w:rsidR="002A42C9" w:rsidRPr="00D54FF0" w:rsidRDefault="002A42C9" w:rsidP="00AE0728">
      <w:pPr>
        <w:ind w:firstLine="0"/>
        <w:jc w:val="center"/>
        <w:rPr>
          <w:b/>
        </w:rPr>
      </w:pPr>
      <w:r w:rsidRPr="00D54FF0">
        <w:rPr>
          <w:b/>
        </w:rPr>
        <w:t>Nombres y apellidos completos del autor</w:t>
      </w:r>
      <w:r w:rsidR="00F7175F">
        <w:rPr>
          <w:b/>
        </w:rPr>
        <w:t xml:space="preserve"> o autores</w:t>
      </w:r>
    </w:p>
    <w:p w:rsidR="002A42C9" w:rsidRPr="00D54FF0" w:rsidRDefault="002A42C9" w:rsidP="00AE0728">
      <w:pPr>
        <w:ind w:firstLine="0"/>
        <w:jc w:val="center"/>
        <w:rPr>
          <w:b/>
        </w:rPr>
      </w:pPr>
    </w:p>
    <w:p w:rsidR="002A42C9" w:rsidRPr="00D54FF0" w:rsidRDefault="002A42C9" w:rsidP="00AE0728">
      <w:pPr>
        <w:ind w:firstLine="0"/>
        <w:jc w:val="center"/>
        <w:rPr>
          <w:b/>
        </w:rPr>
      </w:pPr>
    </w:p>
    <w:p w:rsidR="002A42C9" w:rsidRPr="00D54FF0" w:rsidRDefault="002A42C9" w:rsidP="00AE0728">
      <w:pPr>
        <w:ind w:firstLine="0"/>
        <w:jc w:val="center"/>
        <w:rPr>
          <w:b/>
        </w:rPr>
      </w:pPr>
    </w:p>
    <w:p w:rsidR="007D7BA0" w:rsidRPr="00D54FF0" w:rsidRDefault="007D7BA0" w:rsidP="00AE0728">
      <w:pPr>
        <w:ind w:firstLine="0"/>
        <w:jc w:val="center"/>
        <w:rPr>
          <w:b/>
        </w:rPr>
      </w:pPr>
    </w:p>
    <w:p w:rsidR="002A42C9" w:rsidRPr="00D54FF0" w:rsidRDefault="002A42C9" w:rsidP="00AE0728">
      <w:pPr>
        <w:ind w:firstLine="0"/>
        <w:jc w:val="center"/>
        <w:rPr>
          <w:b/>
        </w:rPr>
      </w:pPr>
    </w:p>
    <w:p w:rsidR="002A42C9" w:rsidRPr="00D54FF0" w:rsidRDefault="002A42C9" w:rsidP="00AE0728">
      <w:pPr>
        <w:ind w:firstLine="0"/>
        <w:jc w:val="center"/>
        <w:rPr>
          <w:b/>
        </w:rPr>
      </w:pPr>
    </w:p>
    <w:p w:rsidR="002A42C9" w:rsidRPr="00D54FF0" w:rsidRDefault="002A42C9" w:rsidP="00AE0728">
      <w:pPr>
        <w:ind w:firstLine="0"/>
        <w:jc w:val="center"/>
        <w:rPr>
          <w:b/>
        </w:rPr>
      </w:pPr>
      <w:r w:rsidRPr="00D54FF0">
        <w:rPr>
          <w:b/>
        </w:rPr>
        <w:t>Fundación Universitaria Claretiana</w:t>
      </w:r>
    </w:p>
    <w:p w:rsidR="002A42C9" w:rsidRPr="00D54FF0" w:rsidRDefault="002A42C9" w:rsidP="00AE0728">
      <w:pPr>
        <w:ind w:firstLine="0"/>
        <w:jc w:val="center"/>
        <w:rPr>
          <w:b/>
        </w:rPr>
      </w:pPr>
      <w:r w:rsidRPr="00D54FF0">
        <w:rPr>
          <w:b/>
        </w:rPr>
        <w:t>Facultad de (Indicar en nombre de la facultad)</w:t>
      </w:r>
    </w:p>
    <w:p w:rsidR="002A42C9" w:rsidRPr="00D54FF0" w:rsidRDefault="002A42C9" w:rsidP="00AE0728">
      <w:pPr>
        <w:ind w:firstLine="0"/>
        <w:jc w:val="center"/>
        <w:rPr>
          <w:b/>
        </w:rPr>
      </w:pPr>
      <w:r w:rsidRPr="00D54FF0">
        <w:rPr>
          <w:b/>
        </w:rPr>
        <w:t>Ciudad (Indicar el nombre de la ciudad), Colombia</w:t>
      </w:r>
    </w:p>
    <w:p w:rsidR="002A42C9" w:rsidRPr="00D54FF0" w:rsidRDefault="002A42C9" w:rsidP="00AE0728">
      <w:pPr>
        <w:ind w:firstLine="0"/>
        <w:jc w:val="center"/>
        <w:rPr>
          <w:b/>
        </w:rPr>
      </w:pPr>
      <w:r w:rsidRPr="00D54FF0">
        <w:rPr>
          <w:b/>
        </w:rPr>
        <w:t>Año</w:t>
      </w:r>
    </w:p>
    <w:p w:rsidR="001339B3" w:rsidRDefault="001339B3" w:rsidP="00AE0728">
      <w:pPr>
        <w:ind w:firstLine="0"/>
      </w:pPr>
    </w:p>
    <w:p w:rsidR="002A42C9" w:rsidRPr="00D54FF0" w:rsidRDefault="002A42C9" w:rsidP="00AE0728">
      <w:pPr>
        <w:ind w:firstLine="0"/>
        <w:jc w:val="center"/>
        <w:rPr>
          <w:b/>
        </w:rPr>
      </w:pPr>
      <w:r w:rsidRPr="00D54FF0">
        <w:rPr>
          <w:b/>
        </w:rPr>
        <w:lastRenderedPageBreak/>
        <w:t>Título de la tesis o trabajo de investigación</w:t>
      </w:r>
    </w:p>
    <w:p w:rsidR="002A42C9" w:rsidRPr="00D54FF0" w:rsidRDefault="002A42C9" w:rsidP="00AE0728">
      <w:pPr>
        <w:ind w:firstLine="0"/>
        <w:jc w:val="center"/>
        <w:rPr>
          <w:b/>
        </w:rPr>
      </w:pPr>
    </w:p>
    <w:p w:rsidR="002A42C9" w:rsidRPr="00D54FF0" w:rsidRDefault="002A42C9" w:rsidP="00AE0728">
      <w:pPr>
        <w:ind w:firstLine="0"/>
        <w:jc w:val="center"/>
        <w:rPr>
          <w:b/>
        </w:rPr>
      </w:pPr>
    </w:p>
    <w:p w:rsidR="002A42C9" w:rsidRPr="00D54FF0" w:rsidRDefault="002A42C9" w:rsidP="00AE0728">
      <w:pPr>
        <w:ind w:firstLine="0"/>
        <w:jc w:val="center"/>
        <w:rPr>
          <w:b/>
        </w:rPr>
      </w:pPr>
      <w:r w:rsidRPr="00D54FF0">
        <w:rPr>
          <w:b/>
        </w:rPr>
        <w:t>Nombres y apellidos completos del autor</w:t>
      </w:r>
    </w:p>
    <w:p w:rsidR="002A42C9" w:rsidRPr="00D54FF0" w:rsidRDefault="002A42C9" w:rsidP="00AE0728">
      <w:pPr>
        <w:ind w:firstLine="0"/>
        <w:jc w:val="center"/>
        <w:rPr>
          <w:b/>
        </w:rPr>
      </w:pPr>
    </w:p>
    <w:p w:rsidR="002A42C9" w:rsidRPr="00D54FF0" w:rsidRDefault="002A42C9" w:rsidP="00AE0728">
      <w:pPr>
        <w:ind w:firstLine="0"/>
        <w:jc w:val="center"/>
        <w:rPr>
          <w:b/>
        </w:rPr>
      </w:pPr>
    </w:p>
    <w:p w:rsidR="002A42C9" w:rsidRPr="00D54FF0" w:rsidRDefault="002A42C9" w:rsidP="00AE0728">
      <w:pPr>
        <w:pStyle w:val="Prrafodelista"/>
        <w:ind w:firstLine="0"/>
        <w:jc w:val="center"/>
        <w:rPr>
          <w:b/>
        </w:rPr>
      </w:pPr>
      <w:r w:rsidRPr="00D54FF0">
        <w:rPr>
          <w:b/>
        </w:rPr>
        <w:t xml:space="preserve">Trabajo de grado presentado para optar el </w:t>
      </w:r>
      <w:r w:rsidR="00AE0728" w:rsidRPr="00D54FF0">
        <w:rPr>
          <w:b/>
        </w:rPr>
        <w:t>título</w:t>
      </w:r>
      <w:r w:rsidRPr="00D54FF0">
        <w:rPr>
          <w:b/>
        </w:rPr>
        <w:t xml:space="preserve"> de</w:t>
      </w:r>
    </w:p>
    <w:p w:rsidR="00AE0728" w:rsidRPr="00D54FF0" w:rsidRDefault="002A42C9" w:rsidP="00AE0728">
      <w:pPr>
        <w:pStyle w:val="Prrafodelista"/>
        <w:ind w:firstLine="0"/>
        <w:jc w:val="center"/>
        <w:rPr>
          <w:b/>
        </w:rPr>
      </w:pPr>
      <w:r w:rsidRPr="00D54FF0">
        <w:rPr>
          <w:b/>
        </w:rPr>
        <w:t>Indicar el título que se obtendrá. Por ejemplo, Psicólogo(a), Ingeniero de Sistemas, etc.</w:t>
      </w:r>
    </w:p>
    <w:p w:rsidR="002A42C9" w:rsidRPr="00D54FF0" w:rsidRDefault="00F7175F" w:rsidP="00AE0728">
      <w:pPr>
        <w:pStyle w:val="Prrafodelista"/>
        <w:ind w:firstLine="0"/>
        <w:jc w:val="center"/>
        <w:rPr>
          <w:b/>
        </w:rPr>
      </w:pPr>
      <w:r>
        <w:rPr>
          <w:b/>
        </w:rPr>
        <w:t>Asesor</w:t>
      </w:r>
      <w:r w:rsidR="002A42C9" w:rsidRPr="00D54FF0">
        <w:rPr>
          <w:b/>
        </w:rPr>
        <w:t xml:space="preserve"> (a):</w:t>
      </w:r>
    </w:p>
    <w:p w:rsidR="002A42C9" w:rsidRPr="00D54FF0" w:rsidRDefault="002A42C9" w:rsidP="00AE0728">
      <w:pPr>
        <w:pStyle w:val="Prrafodelista"/>
        <w:ind w:firstLine="0"/>
        <w:jc w:val="center"/>
        <w:rPr>
          <w:b/>
        </w:rPr>
      </w:pPr>
      <w:r w:rsidRPr="00D54FF0">
        <w:rPr>
          <w:b/>
        </w:rPr>
        <w:t xml:space="preserve">Título (Ph.D., Doctor, Químico, etc.) </w:t>
      </w:r>
    </w:p>
    <w:p w:rsidR="002A42C9" w:rsidRPr="00D54FF0" w:rsidRDefault="002A42C9" w:rsidP="00AE0728">
      <w:pPr>
        <w:ind w:firstLine="0"/>
        <w:jc w:val="center"/>
        <w:rPr>
          <w:b/>
          <w:lang w:eastAsia="es-ES"/>
        </w:rPr>
      </w:pPr>
    </w:p>
    <w:p w:rsidR="00AE0728" w:rsidRPr="00D54FF0" w:rsidRDefault="00AE0728" w:rsidP="00AE0728">
      <w:pPr>
        <w:ind w:firstLine="0"/>
        <w:jc w:val="center"/>
        <w:rPr>
          <w:b/>
          <w:lang w:eastAsia="es-ES"/>
        </w:rPr>
      </w:pPr>
    </w:p>
    <w:p w:rsidR="002A42C9" w:rsidRPr="00D54FF0" w:rsidRDefault="002A42C9" w:rsidP="00AE0728">
      <w:pPr>
        <w:ind w:firstLine="0"/>
        <w:jc w:val="center"/>
        <w:rPr>
          <w:b/>
        </w:rPr>
      </w:pPr>
    </w:p>
    <w:p w:rsidR="002A42C9" w:rsidRPr="00D54FF0" w:rsidRDefault="002A42C9" w:rsidP="00AE0728">
      <w:pPr>
        <w:pStyle w:val="Prrafodelista"/>
        <w:ind w:firstLine="0"/>
        <w:jc w:val="center"/>
        <w:rPr>
          <w:b/>
        </w:rPr>
      </w:pPr>
      <w:r w:rsidRPr="00D54FF0">
        <w:rPr>
          <w:b/>
        </w:rPr>
        <w:t>Línea de Investigación:</w:t>
      </w:r>
    </w:p>
    <w:p w:rsidR="002A42C9" w:rsidRPr="00D54FF0" w:rsidRDefault="002A42C9" w:rsidP="00AE0728">
      <w:pPr>
        <w:pStyle w:val="Prrafodelista"/>
        <w:ind w:firstLine="0"/>
        <w:jc w:val="center"/>
        <w:rPr>
          <w:b/>
        </w:rPr>
      </w:pPr>
      <w:r w:rsidRPr="00D54FF0">
        <w:rPr>
          <w:b/>
        </w:rPr>
        <w:t>Nombrar la línea de investigación en la que se enmarca la tesis o trabajo de investigación</w:t>
      </w:r>
    </w:p>
    <w:p w:rsidR="002A42C9" w:rsidRPr="00D54FF0" w:rsidRDefault="002A42C9" w:rsidP="00AE0728">
      <w:pPr>
        <w:pStyle w:val="Prrafodelista"/>
        <w:ind w:firstLine="0"/>
        <w:jc w:val="center"/>
        <w:rPr>
          <w:b/>
        </w:rPr>
      </w:pPr>
      <w:r w:rsidRPr="00D54FF0">
        <w:rPr>
          <w:b/>
        </w:rPr>
        <w:t>Grupo de Investigación:</w:t>
      </w:r>
    </w:p>
    <w:p w:rsidR="002A42C9" w:rsidRPr="00D54FF0" w:rsidRDefault="002A42C9" w:rsidP="00AE0728">
      <w:pPr>
        <w:pStyle w:val="Prrafodelista"/>
        <w:ind w:firstLine="0"/>
        <w:jc w:val="center"/>
        <w:rPr>
          <w:b/>
        </w:rPr>
      </w:pPr>
      <w:r w:rsidRPr="00D54FF0">
        <w:rPr>
          <w:b/>
        </w:rPr>
        <w:t>Nombrar el grupo en caso que sea posible</w:t>
      </w:r>
    </w:p>
    <w:p w:rsidR="002A42C9" w:rsidRPr="00D54FF0" w:rsidRDefault="002A42C9" w:rsidP="00AE0728">
      <w:pPr>
        <w:pStyle w:val="Prrafodelista"/>
        <w:ind w:firstLine="0"/>
        <w:jc w:val="center"/>
        <w:rPr>
          <w:b/>
        </w:rPr>
      </w:pPr>
    </w:p>
    <w:p w:rsidR="00AE0728" w:rsidRPr="00D54FF0" w:rsidRDefault="00AE0728" w:rsidP="00AE0728">
      <w:pPr>
        <w:pStyle w:val="Prrafodelista"/>
        <w:ind w:firstLine="0"/>
        <w:jc w:val="center"/>
        <w:rPr>
          <w:b/>
        </w:rPr>
      </w:pPr>
    </w:p>
    <w:p w:rsidR="002A42C9" w:rsidRPr="00D54FF0" w:rsidRDefault="002A42C9" w:rsidP="00AE0728">
      <w:pPr>
        <w:pStyle w:val="Prrafodelista"/>
        <w:ind w:firstLine="0"/>
        <w:jc w:val="center"/>
        <w:rPr>
          <w:b/>
        </w:rPr>
      </w:pPr>
      <w:r w:rsidRPr="00D54FF0">
        <w:rPr>
          <w:b/>
        </w:rPr>
        <w:t>Fundación Universitaria Claretiana</w:t>
      </w:r>
    </w:p>
    <w:p w:rsidR="002A42C9" w:rsidRPr="00D54FF0" w:rsidRDefault="002A42C9" w:rsidP="00AE0728">
      <w:pPr>
        <w:pStyle w:val="Prrafodelista"/>
        <w:ind w:firstLine="0"/>
        <w:jc w:val="center"/>
        <w:rPr>
          <w:b/>
        </w:rPr>
      </w:pPr>
      <w:r w:rsidRPr="00D54FF0">
        <w:rPr>
          <w:b/>
        </w:rPr>
        <w:t>Facultad de (Indicar en nombre de la facultad)</w:t>
      </w:r>
    </w:p>
    <w:p w:rsidR="002A42C9" w:rsidRPr="00D54FF0" w:rsidRDefault="002A42C9" w:rsidP="00AE0728">
      <w:pPr>
        <w:pStyle w:val="Prrafodelista"/>
        <w:ind w:firstLine="0"/>
        <w:jc w:val="center"/>
        <w:rPr>
          <w:b/>
        </w:rPr>
      </w:pPr>
      <w:r w:rsidRPr="00D54FF0">
        <w:rPr>
          <w:b/>
        </w:rPr>
        <w:t>Ciudad (Indicar el nombre de la ciudad), Colombia</w:t>
      </w:r>
    </w:p>
    <w:p w:rsidR="002A42C9" w:rsidRPr="00D54FF0" w:rsidRDefault="002A42C9" w:rsidP="00AE0728">
      <w:pPr>
        <w:pStyle w:val="Prrafodelista"/>
        <w:ind w:firstLine="0"/>
        <w:jc w:val="center"/>
        <w:rPr>
          <w:b/>
        </w:rPr>
      </w:pPr>
      <w:r w:rsidRPr="00D54FF0">
        <w:rPr>
          <w:b/>
        </w:rPr>
        <w:t>Año</w:t>
      </w:r>
    </w:p>
    <w:p w:rsidR="002A42C9" w:rsidRPr="007E7269" w:rsidRDefault="00AE0728" w:rsidP="007E7269">
      <w:pPr>
        <w:ind w:left="708" w:firstLine="0"/>
        <w:jc w:val="center"/>
        <w:rPr>
          <w:b/>
        </w:rPr>
      </w:pPr>
      <w:r w:rsidRPr="007E7269">
        <w:rPr>
          <w:b/>
        </w:rPr>
        <w:lastRenderedPageBreak/>
        <w:t>Dedicatoria</w:t>
      </w:r>
    </w:p>
    <w:p w:rsidR="002A42C9" w:rsidRPr="00D87DBF" w:rsidRDefault="002A42C9" w:rsidP="00D87DBF">
      <w:pPr>
        <w:pStyle w:val="Prrafodelista"/>
      </w:pPr>
    </w:p>
    <w:p w:rsidR="002A42C9" w:rsidRPr="00D87DBF" w:rsidRDefault="002A42C9" w:rsidP="00D87DBF">
      <w:pPr>
        <w:pStyle w:val="Prrafodelista"/>
      </w:pPr>
    </w:p>
    <w:p w:rsidR="002A42C9" w:rsidRPr="00D87DBF" w:rsidRDefault="002A42C9" w:rsidP="00D87DBF">
      <w:pPr>
        <w:pStyle w:val="Prrafodelista"/>
      </w:pPr>
    </w:p>
    <w:p w:rsidR="002A42C9" w:rsidRPr="00D87DBF" w:rsidRDefault="002A42C9" w:rsidP="00D87DBF">
      <w:pPr>
        <w:pStyle w:val="Prrafodelista"/>
      </w:pPr>
    </w:p>
    <w:p w:rsidR="002A42C9" w:rsidRPr="00D87DBF" w:rsidRDefault="002A42C9" w:rsidP="00D87DBF">
      <w:pPr>
        <w:pStyle w:val="Prrafodelista"/>
      </w:pPr>
    </w:p>
    <w:p w:rsidR="002A42C9" w:rsidRPr="00D87DBF" w:rsidRDefault="002A42C9" w:rsidP="00D87DBF">
      <w:pPr>
        <w:pStyle w:val="Prrafodelista"/>
      </w:pPr>
    </w:p>
    <w:p w:rsidR="002A42C9" w:rsidRPr="007103D6" w:rsidRDefault="002A42C9" w:rsidP="00B06F05">
      <w:pPr>
        <w:pStyle w:val="Prrafodelista"/>
        <w:ind w:left="3540" w:firstLine="0"/>
        <w:rPr>
          <w:i/>
        </w:rPr>
      </w:pPr>
      <w:r w:rsidRPr="007103D6">
        <w:rPr>
          <w:i/>
        </w:rPr>
        <w:t xml:space="preserve">Su uso es opcional y cada autor podrá determinar la distribución del texto en la página, se sugiere esta presentación. En ella el autor del trabajo dedica su trabajo en forma especial a personas y/o entidades. </w:t>
      </w:r>
    </w:p>
    <w:p w:rsidR="002A42C9" w:rsidRPr="00D87DBF" w:rsidRDefault="002A42C9" w:rsidP="00AE0728">
      <w:pPr>
        <w:ind w:left="2832"/>
      </w:pPr>
    </w:p>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95694B" w:rsidRDefault="0095694B" w:rsidP="00AE0728">
      <w:pPr>
        <w:jc w:val="center"/>
        <w:rPr>
          <w:b/>
        </w:rPr>
      </w:pPr>
      <w:bookmarkStart w:id="1" w:name="_Toc475979099"/>
      <w:bookmarkStart w:id="2" w:name="_Toc476058574"/>
    </w:p>
    <w:p w:rsidR="002A42C9" w:rsidRPr="00AE0728" w:rsidRDefault="002A42C9" w:rsidP="00AE0728">
      <w:pPr>
        <w:jc w:val="center"/>
        <w:rPr>
          <w:b/>
        </w:rPr>
      </w:pPr>
      <w:r w:rsidRPr="00AE0728">
        <w:rPr>
          <w:b/>
        </w:rPr>
        <w:lastRenderedPageBreak/>
        <w:t>Agradecimientos</w:t>
      </w:r>
      <w:bookmarkEnd w:id="1"/>
      <w:bookmarkEnd w:id="2"/>
    </w:p>
    <w:p w:rsidR="002A42C9" w:rsidRPr="00D87DBF" w:rsidRDefault="002A42C9" w:rsidP="0095694B">
      <w:pPr>
        <w:ind w:firstLine="0"/>
      </w:pPr>
      <w:r w:rsidRPr="00D87DBF">
        <w:t>Esta sección es opcional, en ella el autor agradece a las personas o instituciones que colaboraron en la realización del trabajo. Si se incluye esta sección, deben aparecer los nombres completos, los cargos y su aporte al trabajo.</w:t>
      </w:r>
    </w:p>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Pr="00D87DBF" w:rsidRDefault="002A42C9" w:rsidP="00D87DBF"/>
    <w:p w:rsidR="002A42C9" w:rsidRDefault="002A42C9" w:rsidP="00D87DBF"/>
    <w:p w:rsidR="007D7BA0" w:rsidRDefault="007D7BA0" w:rsidP="00D87DBF"/>
    <w:p w:rsidR="007D7BA0" w:rsidRPr="00D87DBF" w:rsidRDefault="007D7BA0" w:rsidP="00D87DBF"/>
    <w:p w:rsidR="002A42C9" w:rsidRPr="00D87DBF" w:rsidRDefault="002A42C9" w:rsidP="00D87DBF"/>
    <w:p w:rsidR="002A42C9" w:rsidRPr="00D87DBF" w:rsidRDefault="002A42C9" w:rsidP="00D87DBF"/>
    <w:p w:rsidR="002A42C9" w:rsidRDefault="002A42C9" w:rsidP="007E7269">
      <w:pPr>
        <w:ind w:firstLine="0"/>
      </w:pPr>
    </w:p>
    <w:p w:rsidR="007E7269" w:rsidRDefault="007E7269" w:rsidP="007E7269">
      <w:pPr>
        <w:ind w:firstLine="0"/>
      </w:pPr>
    </w:p>
    <w:p w:rsidR="0095694B" w:rsidRDefault="0095694B" w:rsidP="007E7269">
      <w:pPr>
        <w:ind w:firstLine="0"/>
      </w:pPr>
    </w:p>
    <w:p w:rsidR="0095694B" w:rsidRDefault="0095694B" w:rsidP="007E7269">
      <w:pPr>
        <w:ind w:firstLine="0"/>
      </w:pPr>
    </w:p>
    <w:p w:rsidR="0095694B" w:rsidRPr="00D87DBF" w:rsidRDefault="0095694B" w:rsidP="007E7269">
      <w:pPr>
        <w:ind w:firstLine="0"/>
      </w:pPr>
    </w:p>
    <w:p w:rsidR="004F772A" w:rsidRDefault="004F772A" w:rsidP="00117F59">
      <w:pPr>
        <w:ind w:firstLine="0"/>
        <w:rPr>
          <w:lang w:val="es-ES" w:eastAsia="es-CO"/>
        </w:rPr>
      </w:pPr>
    </w:p>
    <w:sdt>
      <w:sdtPr>
        <w:rPr>
          <w:rFonts w:ascii="Times New Roman" w:eastAsia="Calibri" w:hAnsi="Times New Roman"/>
          <w:color w:val="auto"/>
          <w:sz w:val="24"/>
          <w:szCs w:val="24"/>
          <w:lang w:val="es-ES" w:eastAsia="en-US"/>
        </w:rPr>
        <w:id w:val="-590080273"/>
        <w:docPartObj>
          <w:docPartGallery w:val="Table of Contents"/>
          <w:docPartUnique/>
        </w:docPartObj>
      </w:sdtPr>
      <w:sdtEndPr>
        <w:rPr>
          <w:b/>
          <w:bCs/>
        </w:rPr>
      </w:sdtEndPr>
      <w:sdtContent>
        <w:p w:rsidR="00117F59" w:rsidRDefault="00117F59" w:rsidP="00117F59">
          <w:pPr>
            <w:pStyle w:val="TtuloTDC"/>
            <w:jc w:val="center"/>
          </w:pPr>
          <w:r w:rsidRPr="00117F59">
            <w:rPr>
              <w:rFonts w:ascii="Times New Roman" w:hAnsi="Times New Roman"/>
              <w:b/>
              <w:color w:val="auto"/>
              <w:sz w:val="24"/>
              <w:lang w:val="es-ES"/>
            </w:rPr>
            <w:t>Tabla de contenido</w:t>
          </w:r>
        </w:p>
        <w:p w:rsidR="00117F59" w:rsidRDefault="00117F59" w:rsidP="00117F59">
          <w:pPr>
            <w:pStyle w:val="TDC1"/>
            <w:tabs>
              <w:tab w:val="right" w:leader="dot" w:pos="9396"/>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522199130" w:history="1">
            <w:r w:rsidRPr="006D0EE6">
              <w:rPr>
                <w:rStyle w:val="Hipervnculo"/>
                <w:noProof/>
              </w:rPr>
              <w:t>Resumen</w:t>
            </w:r>
            <w:r>
              <w:rPr>
                <w:noProof/>
                <w:webHidden/>
              </w:rPr>
              <w:tab/>
            </w:r>
            <w:r>
              <w:rPr>
                <w:noProof/>
                <w:webHidden/>
              </w:rPr>
              <w:fldChar w:fldCharType="begin"/>
            </w:r>
            <w:r>
              <w:rPr>
                <w:noProof/>
                <w:webHidden/>
              </w:rPr>
              <w:instrText xml:space="preserve"> PAGEREF _Toc522199130 \h </w:instrText>
            </w:r>
            <w:r>
              <w:rPr>
                <w:noProof/>
                <w:webHidden/>
              </w:rPr>
            </w:r>
            <w:r>
              <w:rPr>
                <w:noProof/>
                <w:webHidden/>
              </w:rPr>
              <w:fldChar w:fldCharType="separate"/>
            </w:r>
            <w:r>
              <w:rPr>
                <w:noProof/>
                <w:webHidden/>
              </w:rPr>
              <w:t>6</w:t>
            </w:r>
            <w:r>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1" w:history="1">
            <w:r w:rsidR="00117F59" w:rsidRPr="006D0EE6">
              <w:rPr>
                <w:rStyle w:val="Hipervnculo"/>
                <w:noProof/>
              </w:rPr>
              <w:t>Abstract</w:t>
            </w:r>
            <w:r w:rsidR="00117F59">
              <w:rPr>
                <w:noProof/>
                <w:webHidden/>
              </w:rPr>
              <w:tab/>
            </w:r>
            <w:r w:rsidR="00117F59">
              <w:rPr>
                <w:noProof/>
                <w:webHidden/>
              </w:rPr>
              <w:fldChar w:fldCharType="begin"/>
            </w:r>
            <w:r w:rsidR="00117F59">
              <w:rPr>
                <w:noProof/>
                <w:webHidden/>
              </w:rPr>
              <w:instrText xml:space="preserve"> PAGEREF _Toc522199131 \h </w:instrText>
            </w:r>
            <w:r w:rsidR="00117F59">
              <w:rPr>
                <w:noProof/>
                <w:webHidden/>
              </w:rPr>
            </w:r>
            <w:r w:rsidR="00117F59">
              <w:rPr>
                <w:noProof/>
                <w:webHidden/>
              </w:rPr>
              <w:fldChar w:fldCharType="separate"/>
            </w:r>
            <w:r w:rsidR="00117F59">
              <w:rPr>
                <w:noProof/>
                <w:webHidden/>
              </w:rPr>
              <w:t>7</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2" w:history="1">
            <w:r w:rsidR="00117F59" w:rsidRPr="006D0EE6">
              <w:rPr>
                <w:rStyle w:val="Hipervnculo"/>
                <w:noProof/>
              </w:rPr>
              <w:t>Lista de tablas (De ser requerido)</w:t>
            </w:r>
            <w:r w:rsidR="00117F59">
              <w:rPr>
                <w:noProof/>
                <w:webHidden/>
              </w:rPr>
              <w:tab/>
            </w:r>
            <w:r w:rsidR="00117F59">
              <w:rPr>
                <w:noProof/>
                <w:webHidden/>
              </w:rPr>
              <w:fldChar w:fldCharType="begin"/>
            </w:r>
            <w:r w:rsidR="00117F59">
              <w:rPr>
                <w:noProof/>
                <w:webHidden/>
              </w:rPr>
              <w:instrText xml:space="preserve"> PAGEREF _Toc522199132 \h </w:instrText>
            </w:r>
            <w:r w:rsidR="00117F59">
              <w:rPr>
                <w:noProof/>
                <w:webHidden/>
              </w:rPr>
            </w:r>
            <w:r w:rsidR="00117F59">
              <w:rPr>
                <w:noProof/>
                <w:webHidden/>
              </w:rPr>
              <w:fldChar w:fldCharType="separate"/>
            </w:r>
            <w:r w:rsidR="00117F59">
              <w:rPr>
                <w:noProof/>
                <w:webHidden/>
              </w:rPr>
              <w:t>8</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3" w:history="1">
            <w:r w:rsidR="00117F59" w:rsidRPr="006D0EE6">
              <w:rPr>
                <w:rStyle w:val="Hipervnculo"/>
                <w:noProof/>
              </w:rPr>
              <w:t>Lista de figuras (De ser requerido)</w:t>
            </w:r>
            <w:r w:rsidR="00117F59">
              <w:rPr>
                <w:noProof/>
                <w:webHidden/>
              </w:rPr>
              <w:tab/>
            </w:r>
            <w:r w:rsidR="00117F59">
              <w:rPr>
                <w:noProof/>
                <w:webHidden/>
              </w:rPr>
              <w:fldChar w:fldCharType="begin"/>
            </w:r>
            <w:r w:rsidR="00117F59">
              <w:rPr>
                <w:noProof/>
                <w:webHidden/>
              </w:rPr>
              <w:instrText xml:space="preserve"> PAGEREF _Toc522199133 \h </w:instrText>
            </w:r>
            <w:r w:rsidR="00117F59">
              <w:rPr>
                <w:noProof/>
                <w:webHidden/>
              </w:rPr>
            </w:r>
            <w:r w:rsidR="00117F59">
              <w:rPr>
                <w:noProof/>
                <w:webHidden/>
              </w:rPr>
              <w:fldChar w:fldCharType="separate"/>
            </w:r>
            <w:r w:rsidR="00117F59">
              <w:rPr>
                <w:noProof/>
                <w:webHidden/>
              </w:rPr>
              <w:t>9</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4" w:history="1">
            <w:r w:rsidR="00117F59" w:rsidRPr="006D0EE6">
              <w:rPr>
                <w:rStyle w:val="Hipervnculo"/>
                <w:noProof/>
              </w:rPr>
              <w:t>Lista de abreviaturas (De ser requerido)</w:t>
            </w:r>
            <w:r w:rsidR="00117F59">
              <w:rPr>
                <w:noProof/>
                <w:webHidden/>
              </w:rPr>
              <w:tab/>
            </w:r>
            <w:r w:rsidR="00117F59">
              <w:rPr>
                <w:noProof/>
                <w:webHidden/>
              </w:rPr>
              <w:fldChar w:fldCharType="begin"/>
            </w:r>
            <w:r w:rsidR="00117F59">
              <w:rPr>
                <w:noProof/>
                <w:webHidden/>
              </w:rPr>
              <w:instrText xml:space="preserve"> PAGEREF _Toc522199134 \h </w:instrText>
            </w:r>
            <w:r w:rsidR="00117F59">
              <w:rPr>
                <w:noProof/>
                <w:webHidden/>
              </w:rPr>
            </w:r>
            <w:r w:rsidR="00117F59">
              <w:rPr>
                <w:noProof/>
                <w:webHidden/>
              </w:rPr>
              <w:fldChar w:fldCharType="separate"/>
            </w:r>
            <w:r w:rsidR="00117F59">
              <w:rPr>
                <w:noProof/>
                <w:webHidden/>
              </w:rPr>
              <w:t>10</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5" w:history="1">
            <w:r w:rsidR="00117F59" w:rsidRPr="006D0EE6">
              <w:rPr>
                <w:rStyle w:val="Hipervnculo"/>
                <w:noProof/>
              </w:rPr>
              <w:t>Introducción</w:t>
            </w:r>
            <w:r w:rsidR="00117F59">
              <w:rPr>
                <w:noProof/>
                <w:webHidden/>
              </w:rPr>
              <w:tab/>
            </w:r>
            <w:r w:rsidR="00117F59">
              <w:rPr>
                <w:noProof/>
                <w:webHidden/>
              </w:rPr>
              <w:fldChar w:fldCharType="begin"/>
            </w:r>
            <w:r w:rsidR="00117F59">
              <w:rPr>
                <w:noProof/>
                <w:webHidden/>
              </w:rPr>
              <w:instrText xml:space="preserve"> PAGEREF _Toc522199135 \h </w:instrText>
            </w:r>
            <w:r w:rsidR="00117F59">
              <w:rPr>
                <w:noProof/>
                <w:webHidden/>
              </w:rPr>
            </w:r>
            <w:r w:rsidR="00117F59">
              <w:rPr>
                <w:noProof/>
                <w:webHidden/>
              </w:rPr>
              <w:fldChar w:fldCharType="separate"/>
            </w:r>
            <w:r w:rsidR="00117F59">
              <w:rPr>
                <w:noProof/>
                <w:webHidden/>
              </w:rPr>
              <w:t>11</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6" w:history="1">
            <w:r w:rsidR="00117F59" w:rsidRPr="006D0EE6">
              <w:rPr>
                <w:rStyle w:val="Hipervnculo"/>
                <w:noProof/>
              </w:rPr>
              <w:t>Planteamiento y formulación del Problema</w:t>
            </w:r>
            <w:r w:rsidR="00117F59">
              <w:rPr>
                <w:noProof/>
                <w:webHidden/>
              </w:rPr>
              <w:tab/>
            </w:r>
            <w:r w:rsidR="00117F59">
              <w:rPr>
                <w:noProof/>
                <w:webHidden/>
              </w:rPr>
              <w:fldChar w:fldCharType="begin"/>
            </w:r>
            <w:r w:rsidR="00117F59">
              <w:rPr>
                <w:noProof/>
                <w:webHidden/>
              </w:rPr>
              <w:instrText xml:space="preserve"> PAGEREF _Toc522199136 \h </w:instrText>
            </w:r>
            <w:r w:rsidR="00117F59">
              <w:rPr>
                <w:noProof/>
                <w:webHidden/>
              </w:rPr>
            </w:r>
            <w:r w:rsidR="00117F59">
              <w:rPr>
                <w:noProof/>
                <w:webHidden/>
              </w:rPr>
              <w:fldChar w:fldCharType="separate"/>
            </w:r>
            <w:r w:rsidR="00117F59">
              <w:rPr>
                <w:noProof/>
                <w:webHidden/>
              </w:rPr>
              <w:t>12</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7" w:history="1">
            <w:r w:rsidR="00117F59" w:rsidRPr="006D0EE6">
              <w:rPr>
                <w:rStyle w:val="Hipervnculo"/>
                <w:noProof/>
              </w:rPr>
              <w:t>Objetivos</w:t>
            </w:r>
            <w:r w:rsidR="00117F59">
              <w:rPr>
                <w:noProof/>
                <w:webHidden/>
              </w:rPr>
              <w:tab/>
            </w:r>
            <w:r w:rsidR="00117F59">
              <w:rPr>
                <w:noProof/>
                <w:webHidden/>
              </w:rPr>
              <w:fldChar w:fldCharType="begin"/>
            </w:r>
            <w:r w:rsidR="00117F59">
              <w:rPr>
                <w:noProof/>
                <w:webHidden/>
              </w:rPr>
              <w:instrText xml:space="preserve"> PAGEREF _Toc522199137 \h </w:instrText>
            </w:r>
            <w:r w:rsidR="00117F59">
              <w:rPr>
                <w:noProof/>
                <w:webHidden/>
              </w:rPr>
            </w:r>
            <w:r w:rsidR="00117F59">
              <w:rPr>
                <w:noProof/>
                <w:webHidden/>
              </w:rPr>
              <w:fldChar w:fldCharType="separate"/>
            </w:r>
            <w:r w:rsidR="00117F59">
              <w:rPr>
                <w:noProof/>
                <w:webHidden/>
              </w:rPr>
              <w:t>13</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8" w:history="1">
            <w:r w:rsidR="00117F59" w:rsidRPr="006D0EE6">
              <w:rPr>
                <w:rStyle w:val="Hipervnculo"/>
                <w:noProof/>
              </w:rPr>
              <w:t>Marco Referencial</w:t>
            </w:r>
            <w:r w:rsidR="00117F59">
              <w:rPr>
                <w:noProof/>
                <w:webHidden/>
              </w:rPr>
              <w:tab/>
            </w:r>
            <w:r w:rsidR="00117F59">
              <w:rPr>
                <w:noProof/>
                <w:webHidden/>
              </w:rPr>
              <w:fldChar w:fldCharType="begin"/>
            </w:r>
            <w:r w:rsidR="00117F59">
              <w:rPr>
                <w:noProof/>
                <w:webHidden/>
              </w:rPr>
              <w:instrText xml:space="preserve"> PAGEREF _Toc522199138 \h </w:instrText>
            </w:r>
            <w:r w:rsidR="00117F59">
              <w:rPr>
                <w:noProof/>
                <w:webHidden/>
              </w:rPr>
            </w:r>
            <w:r w:rsidR="00117F59">
              <w:rPr>
                <w:noProof/>
                <w:webHidden/>
              </w:rPr>
              <w:fldChar w:fldCharType="separate"/>
            </w:r>
            <w:r w:rsidR="00117F59">
              <w:rPr>
                <w:noProof/>
                <w:webHidden/>
              </w:rPr>
              <w:t>14</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39" w:history="1">
            <w:r w:rsidR="00117F59" w:rsidRPr="006D0EE6">
              <w:rPr>
                <w:rStyle w:val="Hipervnculo"/>
                <w:noProof/>
              </w:rPr>
              <w:t>Diseño Metodológico</w:t>
            </w:r>
            <w:r w:rsidR="00117F59">
              <w:rPr>
                <w:noProof/>
                <w:webHidden/>
              </w:rPr>
              <w:tab/>
            </w:r>
            <w:r w:rsidR="00117F59">
              <w:rPr>
                <w:noProof/>
                <w:webHidden/>
              </w:rPr>
              <w:fldChar w:fldCharType="begin"/>
            </w:r>
            <w:r w:rsidR="00117F59">
              <w:rPr>
                <w:noProof/>
                <w:webHidden/>
              </w:rPr>
              <w:instrText xml:space="preserve"> PAGEREF _Toc522199139 \h </w:instrText>
            </w:r>
            <w:r w:rsidR="00117F59">
              <w:rPr>
                <w:noProof/>
                <w:webHidden/>
              </w:rPr>
            </w:r>
            <w:r w:rsidR="00117F59">
              <w:rPr>
                <w:noProof/>
                <w:webHidden/>
              </w:rPr>
              <w:fldChar w:fldCharType="separate"/>
            </w:r>
            <w:r w:rsidR="00117F59">
              <w:rPr>
                <w:noProof/>
                <w:webHidden/>
              </w:rPr>
              <w:t>15</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40" w:history="1">
            <w:r w:rsidR="00117F59" w:rsidRPr="006D0EE6">
              <w:rPr>
                <w:rStyle w:val="Hipervnculo"/>
                <w:noProof/>
              </w:rPr>
              <w:t>Análisis de resultados y hallazgos</w:t>
            </w:r>
            <w:r w:rsidR="00117F59">
              <w:rPr>
                <w:noProof/>
                <w:webHidden/>
              </w:rPr>
              <w:tab/>
            </w:r>
            <w:r w:rsidR="00117F59">
              <w:rPr>
                <w:noProof/>
                <w:webHidden/>
              </w:rPr>
              <w:fldChar w:fldCharType="begin"/>
            </w:r>
            <w:r w:rsidR="00117F59">
              <w:rPr>
                <w:noProof/>
                <w:webHidden/>
              </w:rPr>
              <w:instrText xml:space="preserve"> PAGEREF _Toc522199140 \h </w:instrText>
            </w:r>
            <w:r w:rsidR="00117F59">
              <w:rPr>
                <w:noProof/>
                <w:webHidden/>
              </w:rPr>
            </w:r>
            <w:r w:rsidR="00117F59">
              <w:rPr>
                <w:noProof/>
                <w:webHidden/>
              </w:rPr>
              <w:fldChar w:fldCharType="separate"/>
            </w:r>
            <w:r w:rsidR="00117F59">
              <w:rPr>
                <w:noProof/>
                <w:webHidden/>
              </w:rPr>
              <w:t>16</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41" w:history="1">
            <w:r w:rsidR="00117F59" w:rsidRPr="006D0EE6">
              <w:rPr>
                <w:rStyle w:val="Hipervnculo"/>
                <w:noProof/>
              </w:rPr>
              <w:t>Conclusiones</w:t>
            </w:r>
            <w:r w:rsidR="00117F59">
              <w:rPr>
                <w:noProof/>
                <w:webHidden/>
              </w:rPr>
              <w:tab/>
            </w:r>
            <w:r w:rsidR="00117F59">
              <w:rPr>
                <w:noProof/>
                <w:webHidden/>
              </w:rPr>
              <w:fldChar w:fldCharType="begin"/>
            </w:r>
            <w:r w:rsidR="00117F59">
              <w:rPr>
                <w:noProof/>
                <w:webHidden/>
              </w:rPr>
              <w:instrText xml:space="preserve"> PAGEREF _Toc522199141 \h </w:instrText>
            </w:r>
            <w:r w:rsidR="00117F59">
              <w:rPr>
                <w:noProof/>
                <w:webHidden/>
              </w:rPr>
            </w:r>
            <w:r w:rsidR="00117F59">
              <w:rPr>
                <w:noProof/>
                <w:webHidden/>
              </w:rPr>
              <w:fldChar w:fldCharType="separate"/>
            </w:r>
            <w:r w:rsidR="00117F59">
              <w:rPr>
                <w:noProof/>
                <w:webHidden/>
              </w:rPr>
              <w:t>17</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42" w:history="1">
            <w:r w:rsidR="00117F59" w:rsidRPr="006D0EE6">
              <w:rPr>
                <w:rStyle w:val="Hipervnculo"/>
                <w:noProof/>
              </w:rPr>
              <w:t>Recomendaciones</w:t>
            </w:r>
            <w:r w:rsidR="00117F59">
              <w:rPr>
                <w:noProof/>
                <w:webHidden/>
              </w:rPr>
              <w:tab/>
            </w:r>
            <w:r w:rsidR="00117F59">
              <w:rPr>
                <w:noProof/>
                <w:webHidden/>
              </w:rPr>
              <w:fldChar w:fldCharType="begin"/>
            </w:r>
            <w:r w:rsidR="00117F59">
              <w:rPr>
                <w:noProof/>
                <w:webHidden/>
              </w:rPr>
              <w:instrText xml:space="preserve"> PAGEREF _Toc522199142 \h </w:instrText>
            </w:r>
            <w:r w:rsidR="00117F59">
              <w:rPr>
                <w:noProof/>
                <w:webHidden/>
              </w:rPr>
            </w:r>
            <w:r w:rsidR="00117F59">
              <w:rPr>
                <w:noProof/>
                <w:webHidden/>
              </w:rPr>
              <w:fldChar w:fldCharType="separate"/>
            </w:r>
            <w:r w:rsidR="00117F59">
              <w:rPr>
                <w:noProof/>
                <w:webHidden/>
              </w:rPr>
              <w:t>18</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43" w:history="1">
            <w:r w:rsidR="00117F59" w:rsidRPr="006D0EE6">
              <w:rPr>
                <w:rStyle w:val="Hipervnculo"/>
                <w:noProof/>
              </w:rPr>
              <w:t>Referencias</w:t>
            </w:r>
            <w:r w:rsidR="00117F59">
              <w:rPr>
                <w:noProof/>
                <w:webHidden/>
              </w:rPr>
              <w:tab/>
            </w:r>
            <w:r w:rsidR="00117F59">
              <w:rPr>
                <w:noProof/>
                <w:webHidden/>
              </w:rPr>
              <w:fldChar w:fldCharType="begin"/>
            </w:r>
            <w:r w:rsidR="00117F59">
              <w:rPr>
                <w:noProof/>
                <w:webHidden/>
              </w:rPr>
              <w:instrText xml:space="preserve"> PAGEREF _Toc522199143 \h </w:instrText>
            </w:r>
            <w:r w:rsidR="00117F59">
              <w:rPr>
                <w:noProof/>
                <w:webHidden/>
              </w:rPr>
            </w:r>
            <w:r w:rsidR="00117F59">
              <w:rPr>
                <w:noProof/>
                <w:webHidden/>
              </w:rPr>
              <w:fldChar w:fldCharType="separate"/>
            </w:r>
            <w:r w:rsidR="00117F59">
              <w:rPr>
                <w:noProof/>
                <w:webHidden/>
              </w:rPr>
              <w:t>19</w:t>
            </w:r>
            <w:r w:rsidR="00117F59">
              <w:rPr>
                <w:noProof/>
                <w:webHidden/>
              </w:rPr>
              <w:fldChar w:fldCharType="end"/>
            </w:r>
          </w:hyperlink>
        </w:p>
        <w:p w:rsidR="00117F59" w:rsidRDefault="00F73BA2" w:rsidP="00117F59">
          <w:pPr>
            <w:pStyle w:val="TDC1"/>
            <w:tabs>
              <w:tab w:val="right" w:leader="dot" w:pos="9396"/>
            </w:tabs>
            <w:rPr>
              <w:rFonts w:asciiTheme="minorHAnsi" w:eastAsiaTheme="minorEastAsia" w:hAnsiTheme="minorHAnsi" w:cstheme="minorBidi"/>
              <w:noProof/>
              <w:sz w:val="22"/>
              <w:szCs w:val="22"/>
              <w:lang w:eastAsia="es-CO"/>
            </w:rPr>
          </w:pPr>
          <w:hyperlink w:anchor="_Toc522199144" w:history="1">
            <w:r w:rsidR="00117F59" w:rsidRPr="006D0EE6">
              <w:rPr>
                <w:rStyle w:val="Hipervnculo"/>
                <w:noProof/>
              </w:rPr>
              <w:t>Anexos (De ser necesarios)</w:t>
            </w:r>
            <w:r w:rsidR="00117F59">
              <w:rPr>
                <w:noProof/>
                <w:webHidden/>
              </w:rPr>
              <w:tab/>
            </w:r>
            <w:r w:rsidR="00117F59">
              <w:rPr>
                <w:noProof/>
                <w:webHidden/>
              </w:rPr>
              <w:fldChar w:fldCharType="begin"/>
            </w:r>
            <w:r w:rsidR="00117F59">
              <w:rPr>
                <w:noProof/>
                <w:webHidden/>
              </w:rPr>
              <w:instrText xml:space="preserve"> PAGEREF _Toc522199144 \h </w:instrText>
            </w:r>
            <w:r w:rsidR="00117F59">
              <w:rPr>
                <w:noProof/>
                <w:webHidden/>
              </w:rPr>
            </w:r>
            <w:r w:rsidR="00117F59">
              <w:rPr>
                <w:noProof/>
                <w:webHidden/>
              </w:rPr>
              <w:fldChar w:fldCharType="separate"/>
            </w:r>
            <w:r w:rsidR="00117F59">
              <w:rPr>
                <w:noProof/>
                <w:webHidden/>
              </w:rPr>
              <w:t>20</w:t>
            </w:r>
            <w:r w:rsidR="00117F59">
              <w:rPr>
                <w:noProof/>
                <w:webHidden/>
              </w:rPr>
              <w:fldChar w:fldCharType="end"/>
            </w:r>
          </w:hyperlink>
        </w:p>
        <w:p w:rsidR="00117F59" w:rsidRDefault="00117F59" w:rsidP="00117F59">
          <w:r>
            <w:rPr>
              <w:b/>
              <w:bCs/>
              <w:lang w:val="es-ES"/>
            </w:rPr>
            <w:fldChar w:fldCharType="end"/>
          </w:r>
        </w:p>
      </w:sdtContent>
    </w:sdt>
    <w:p w:rsidR="00117F59" w:rsidRDefault="00117F59" w:rsidP="00117F59">
      <w:pPr>
        <w:ind w:firstLine="0"/>
      </w:pPr>
    </w:p>
    <w:p w:rsidR="00117F59" w:rsidRDefault="00117F59" w:rsidP="00D87DBF"/>
    <w:p w:rsidR="00117F59" w:rsidRDefault="00117F59" w:rsidP="00D87DBF"/>
    <w:p w:rsidR="00117F59" w:rsidRDefault="00117F59" w:rsidP="00D87DBF"/>
    <w:p w:rsidR="00117F59" w:rsidRPr="00D87DBF" w:rsidRDefault="00117F59" w:rsidP="00D87DBF"/>
    <w:p w:rsidR="00193095" w:rsidRDefault="00193095" w:rsidP="00117F59">
      <w:pPr>
        <w:pStyle w:val="Ttulo1"/>
      </w:pPr>
      <w:bookmarkStart w:id="3" w:name="_Toc522199130"/>
      <w:bookmarkStart w:id="4" w:name="_Toc477528654"/>
      <w:r>
        <w:lastRenderedPageBreak/>
        <w:t>Resumen</w:t>
      </w:r>
      <w:bookmarkEnd w:id="3"/>
    </w:p>
    <w:p w:rsidR="00193095" w:rsidRPr="00117F59" w:rsidRDefault="00193095" w:rsidP="00117F59">
      <w:pPr>
        <w:ind w:left="709" w:firstLine="0"/>
      </w:pPr>
      <w:r w:rsidRPr="00117F59">
        <w:t>El resumen es una presentación abreviada y precisa. Se debe usar una extensión máxima de 250 palabras. Se recomienda que este resumen sea analítico, es decir, que sea completo, con información cuantitativa y cualitativa, generalmente incluyendo los siguientes aspectos: objetivos, diseño, lugar y circunstancias, pacientes (u objetivo del estudio), intervención, mediciones y principales resultados, y conclusiones. Al final del resumen se deben usar palabras claves tomadas del texto, las cuales permiten la recuperación de la información.</w:t>
      </w:r>
    </w:p>
    <w:p w:rsidR="00193095" w:rsidRDefault="00193095" w:rsidP="00117F59">
      <w:pPr>
        <w:ind w:left="709" w:firstLine="0"/>
      </w:pPr>
      <w:r w:rsidRPr="00117F59">
        <w:rPr>
          <w:b/>
        </w:rPr>
        <w:t>Palabras clave:</w:t>
      </w:r>
      <w:r w:rsidRPr="00117F59">
        <w:t xml:space="preserve"> Mínimo 3 y máximo 7 palabras, preferiblemente use lenguaje técnico-científico. Para determinar las palabras clave se recomienda utilizar los tesauros especializados. </w:t>
      </w:r>
    </w:p>
    <w:p w:rsidR="00117F59" w:rsidRDefault="00117F59" w:rsidP="00117F59">
      <w:pPr>
        <w:ind w:left="709" w:firstLine="0"/>
      </w:pPr>
    </w:p>
    <w:p w:rsidR="00117F59" w:rsidRDefault="00117F59" w:rsidP="00117F59">
      <w:pPr>
        <w:ind w:left="709" w:firstLine="0"/>
      </w:pPr>
    </w:p>
    <w:p w:rsidR="00117F59" w:rsidRDefault="00117F59" w:rsidP="00117F59">
      <w:pPr>
        <w:ind w:left="709" w:firstLine="0"/>
      </w:pPr>
    </w:p>
    <w:p w:rsidR="00193095" w:rsidRDefault="00193095" w:rsidP="00193095">
      <w:pPr>
        <w:pStyle w:val="Ttulo1"/>
      </w:pPr>
    </w:p>
    <w:p w:rsidR="00117F59" w:rsidRDefault="00117F59" w:rsidP="00117F59"/>
    <w:p w:rsidR="00117F59" w:rsidRDefault="00117F59" w:rsidP="00117F59"/>
    <w:p w:rsidR="00117F59" w:rsidRDefault="00117F59" w:rsidP="00117F59"/>
    <w:p w:rsidR="00117F59" w:rsidRDefault="00117F59" w:rsidP="00117F59"/>
    <w:p w:rsidR="00117F59" w:rsidRPr="00117F59" w:rsidRDefault="00117F59" w:rsidP="00117F59"/>
    <w:p w:rsidR="00193095" w:rsidRDefault="00193095" w:rsidP="00193095"/>
    <w:p w:rsidR="00193095" w:rsidRDefault="00193095" w:rsidP="009B5396">
      <w:pPr>
        <w:pStyle w:val="Ttulo1"/>
      </w:pPr>
      <w:bookmarkStart w:id="5" w:name="_Toc522199131"/>
      <w:r>
        <w:lastRenderedPageBreak/>
        <w:t>Abstract</w:t>
      </w:r>
      <w:bookmarkEnd w:id="5"/>
    </w:p>
    <w:p w:rsidR="00193095" w:rsidRPr="00117F59" w:rsidRDefault="00193095" w:rsidP="00117F59">
      <w:pPr>
        <w:ind w:left="709" w:firstLine="0"/>
      </w:pPr>
      <w:r w:rsidRPr="00117F59">
        <w:t>Es el mismo resumen, pero traducido al inglés. Es posible incluir el resumen en otro idioma diferente al español o al inglés, si se considera como importante dentro del tema tratado en la investigación, por ejemplo: un trabajo dedicado a problemas lingüísticos del mandarín seguramente estaría mejor con un resumen en mandarín. Conserva la misma extensión o aproximada, es decir, mínimo 150 y máximo 250 palabras.</w:t>
      </w:r>
    </w:p>
    <w:p w:rsidR="00193095" w:rsidRPr="00117F59" w:rsidRDefault="00193095" w:rsidP="00117F59">
      <w:pPr>
        <w:ind w:left="709" w:firstLine="0"/>
      </w:pPr>
      <w:r w:rsidRPr="00117F59">
        <w:rPr>
          <w:b/>
        </w:rPr>
        <w:t>Keywords:</w:t>
      </w:r>
      <w:r w:rsidRPr="00117F59">
        <w:t xml:space="preserve"> Son las palabras clave, traducidas al inglés</w:t>
      </w:r>
    </w:p>
    <w:p w:rsidR="00193095" w:rsidRDefault="00193095" w:rsidP="00193095">
      <w:pPr>
        <w:pStyle w:val="Ttulo1"/>
      </w:pPr>
    </w:p>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Pr="00193095" w:rsidRDefault="00193095" w:rsidP="00193095"/>
    <w:p w:rsidR="001339B3" w:rsidRPr="00AE0728" w:rsidRDefault="002A42C9" w:rsidP="009B5396">
      <w:pPr>
        <w:pStyle w:val="Ttulo1"/>
      </w:pPr>
      <w:bookmarkStart w:id="6" w:name="_Toc522199132"/>
      <w:r w:rsidRPr="00AE0728">
        <w:lastRenderedPageBreak/>
        <w:t>Lista de tablas</w:t>
      </w:r>
      <w:bookmarkEnd w:id="4"/>
      <w:r w:rsidR="00193095">
        <w:t xml:space="preserve"> (De ser requerido)</w:t>
      </w:r>
      <w:bookmarkEnd w:id="6"/>
    </w:p>
    <w:p w:rsidR="005B65FD" w:rsidRPr="00D87DBF" w:rsidRDefault="005B65FD" w:rsidP="0095694B">
      <w:pPr>
        <w:pStyle w:val="Textocomentario"/>
        <w:spacing w:line="480" w:lineRule="auto"/>
        <w:ind w:firstLine="0"/>
        <w:rPr>
          <w:sz w:val="24"/>
          <w:szCs w:val="24"/>
        </w:rPr>
      </w:pPr>
      <w:r w:rsidRPr="00D87DBF">
        <w:rPr>
          <w:sz w:val="24"/>
          <w:szCs w:val="24"/>
        </w:rPr>
        <w:t xml:space="preserve">Con los títulos de las tablas previamente marcados al interior del texto, inserta la lista. </w:t>
      </w:r>
      <w:r w:rsidRPr="00D87DBF">
        <w:rPr>
          <w:b/>
          <w:sz w:val="24"/>
          <w:szCs w:val="24"/>
        </w:rPr>
        <w:t>Ruta</w:t>
      </w:r>
      <w:r w:rsidRPr="00D87DBF">
        <w:rPr>
          <w:sz w:val="24"/>
          <w:szCs w:val="24"/>
        </w:rPr>
        <w:t xml:space="preserve">: </w:t>
      </w:r>
      <w:r w:rsidR="00AE0728">
        <w:rPr>
          <w:sz w:val="24"/>
          <w:szCs w:val="24"/>
        </w:rPr>
        <w:t>Referencias</w:t>
      </w:r>
      <w:r w:rsidRPr="00D87DBF">
        <w:rPr>
          <w:sz w:val="24"/>
          <w:szCs w:val="24"/>
        </w:rPr>
        <w:t xml:space="preserve"> </w:t>
      </w:r>
      <w:r w:rsidR="00AE0728" w:rsidRPr="00AE0728">
        <w:rPr>
          <w:sz w:val="22"/>
          <w:szCs w:val="24"/>
        </w:rPr>
        <w:sym w:font="Wingdings" w:char="F0E0"/>
      </w:r>
      <w:r w:rsidR="00AE0728">
        <w:rPr>
          <w:sz w:val="24"/>
          <w:szCs w:val="24"/>
        </w:rPr>
        <w:t xml:space="preserve"> Insertar Tabla de Ilustraciones</w:t>
      </w:r>
      <w:r w:rsidRPr="00D87DBF">
        <w:rPr>
          <w:sz w:val="24"/>
          <w:szCs w:val="24"/>
        </w:rPr>
        <w:t xml:space="preserve"> </w:t>
      </w:r>
      <w:r w:rsidR="00AE0728" w:rsidRPr="00AE0728">
        <w:rPr>
          <w:sz w:val="24"/>
          <w:szCs w:val="24"/>
        </w:rPr>
        <w:sym w:font="Wingdings" w:char="F0E0"/>
      </w:r>
      <w:r w:rsidR="00AE0728">
        <w:rPr>
          <w:sz w:val="24"/>
          <w:szCs w:val="24"/>
        </w:rPr>
        <w:t xml:space="preserve"> </w:t>
      </w:r>
      <w:r w:rsidRPr="00D87DBF">
        <w:rPr>
          <w:sz w:val="24"/>
          <w:szCs w:val="24"/>
        </w:rPr>
        <w:t>Etiqueta de título</w:t>
      </w:r>
      <w:r w:rsidR="00AE0728" w:rsidRPr="00AE0728">
        <w:rPr>
          <w:sz w:val="24"/>
          <w:szCs w:val="24"/>
        </w:rPr>
        <w:sym w:font="Wingdings" w:char="F0E0"/>
      </w:r>
      <w:r w:rsidRPr="00D87DBF">
        <w:rPr>
          <w:sz w:val="24"/>
          <w:szCs w:val="24"/>
        </w:rPr>
        <w:t xml:space="preserve"> Tabla </w:t>
      </w:r>
      <w:r w:rsidR="00AE0728" w:rsidRPr="00AE0728">
        <w:rPr>
          <w:sz w:val="24"/>
          <w:szCs w:val="24"/>
        </w:rPr>
        <w:sym w:font="Wingdings" w:char="F0E0"/>
      </w:r>
      <w:r w:rsidRPr="00D87DBF">
        <w:rPr>
          <w:sz w:val="24"/>
          <w:szCs w:val="24"/>
        </w:rPr>
        <w:t xml:space="preserve"> Aceptar</w:t>
      </w:r>
    </w:p>
    <w:p w:rsidR="005B65FD" w:rsidRPr="00D87DBF" w:rsidRDefault="00AE0728" w:rsidP="0095694B">
      <w:pPr>
        <w:pStyle w:val="Textocomentario"/>
        <w:spacing w:line="480" w:lineRule="auto"/>
        <w:ind w:firstLine="284"/>
        <w:rPr>
          <w:sz w:val="24"/>
          <w:szCs w:val="24"/>
        </w:rPr>
      </w:pPr>
      <w:r>
        <w:rPr>
          <w:sz w:val="24"/>
          <w:szCs w:val="24"/>
        </w:rPr>
        <w:t xml:space="preserve">Elimine el texto anterior </w:t>
      </w:r>
      <w:r w:rsidR="005B65FD" w:rsidRPr="00D87DBF">
        <w:rPr>
          <w:sz w:val="24"/>
          <w:szCs w:val="24"/>
        </w:rPr>
        <w:t>y reemplázalos con su lista de tablas.</w:t>
      </w:r>
    </w:p>
    <w:p w:rsidR="005B65FD" w:rsidRPr="00D87DBF" w:rsidRDefault="005B65FD"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2A42C9" w:rsidRPr="00AE0728" w:rsidRDefault="002A42C9" w:rsidP="00920535">
      <w:pPr>
        <w:pStyle w:val="Ttulo1"/>
        <w:spacing w:after="240"/>
      </w:pPr>
      <w:bookmarkStart w:id="7" w:name="_Toc477528655"/>
      <w:bookmarkStart w:id="8" w:name="_Toc522199133"/>
      <w:r w:rsidRPr="00AE0728">
        <w:lastRenderedPageBreak/>
        <w:t>Lista de figuras</w:t>
      </w:r>
      <w:bookmarkEnd w:id="7"/>
      <w:r w:rsidR="00193095">
        <w:t xml:space="preserve"> (De ser requerido)</w:t>
      </w:r>
      <w:bookmarkEnd w:id="8"/>
    </w:p>
    <w:p w:rsidR="005B65FD" w:rsidRPr="0095694B" w:rsidRDefault="005B65FD" w:rsidP="00920535">
      <w:pPr>
        <w:pStyle w:val="Textocomentario"/>
        <w:spacing w:before="240" w:after="240" w:line="480" w:lineRule="auto"/>
        <w:ind w:firstLine="0"/>
        <w:rPr>
          <w:sz w:val="24"/>
          <w:szCs w:val="24"/>
        </w:rPr>
      </w:pPr>
      <w:r w:rsidRPr="00D87DBF">
        <w:rPr>
          <w:sz w:val="24"/>
          <w:szCs w:val="24"/>
        </w:rPr>
        <w:t xml:space="preserve">Con los títulos de las figuras previamente marcados al interior del texto, inserta la lista. </w:t>
      </w:r>
      <w:r w:rsidRPr="00D87DBF">
        <w:rPr>
          <w:b/>
          <w:sz w:val="24"/>
          <w:szCs w:val="24"/>
        </w:rPr>
        <w:t>Ruta</w:t>
      </w:r>
      <w:r w:rsidRPr="00D87DBF">
        <w:rPr>
          <w:sz w:val="24"/>
          <w:szCs w:val="24"/>
        </w:rPr>
        <w:t xml:space="preserve">: </w:t>
      </w:r>
      <w:r w:rsidR="00AE0728">
        <w:rPr>
          <w:sz w:val="24"/>
          <w:szCs w:val="24"/>
        </w:rPr>
        <w:t>Referencias</w:t>
      </w:r>
      <w:r w:rsidRPr="00D87DBF">
        <w:rPr>
          <w:sz w:val="24"/>
          <w:szCs w:val="24"/>
        </w:rPr>
        <w:t xml:space="preserve"> </w:t>
      </w:r>
      <w:r w:rsidR="004F772A" w:rsidRPr="004F772A">
        <w:rPr>
          <w:sz w:val="24"/>
          <w:szCs w:val="24"/>
        </w:rPr>
        <w:sym w:font="Wingdings" w:char="F0E0"/>
      </w:r>
      <w:r w:rsidR="004F772A">
        <w:rPr>
          <w:sz w:val="24"/>
          <w:szCs w:val="24"/>
        </w:rPr>
        <w:t xml:space="preserve"> </w:t>
      </w:r>
      <w:r w:rsidRPr="00D87DBF">
        <w:rPr>
          <w:sz w:val="24"/>
          <w:szCs w:val="24"/>
        </w:rPr>
        <w:t xml:space="preserve">Insertar Tabla de Ilustraciones </w:t>
      </w:r>
      <w:r w:rsidR="004F772A" w:rsidRPr="004F772A">
        <w:rPr>
          <w:sz w:val="24"/>
          <w:szCs w:val="24"/>
        </w:rPr>
        <w:sym w:font="Wingdings" w:char="F0E0"/>
      </w:r>
      <w:r w:rsidR="004F772A">
        <w:rPr>
          <w:sz w:val="24"/>
          <w:szCs w:val="24"/>
        </w:rPr>
        <w:t xml:space="preserve"> Etiqueta de título </w:t>
      </w:r>
      <w:r w:rsidR="004F772A" w:rsidRPr="004F772A">
        <w:rPr>
          <w:sz w:val="24"/>
          <w:szCs w:val="24"/>
        </w:rPr>
        <w:sym w:font="Wingdings" w:char="F0E0"/>
      </w:r>
      <w:r w:rsidRPr="00D87DBF">
        <w:rPr>
          <w:sz w:val="24"/>
          <w:szCs w:val="24"/>
        </w:rPr>
        <w:t xml:space="preserve"> Figura </w:t>
      </w:r>
      <w:r w:rsidR="004F772A" w:rsidRPr="004F772A">
        <w:rPr>
          <w:sz w:val="24"/>
          <w:szCs w:val="24"/>
        </w:rPr>
        <w:sym w:font="Wingdings" w:char="F0E0"/>
      </w:r>
      <w:r w:rsidR="0095694B">
        <w:rPr>
          <w:sz w:val="24"/>
          <w:szCs w:val="24"/>
        </w:rPr>
        <w:t xml:space="preserve"> Aceptar.</w:t>
      </w:r>
    </w:p>
    <w:p w:rsidR="007103D6" w:rsidRPr="00D87DBF" w:rsidRDefault="005B65FD" w:rsidP="0095694B">
      <w:pPr>
        <w:spacing w:before="240"/>
        <w:ind w:firstLine="284"/>
      </w:pPr>
      <w:r w:rsidRPr="00D87DBF">
        <w:t xml:space="preserve">Se utiliza y unifica la leyenda </w:t>
      </w:r>
      <w:r w:rsidRPr="00D87DBF">
        <w:rPr>
          <w:b/>
        </w:rPr>
        <w:t>Figura</w:t>
      </w:r>
      <w:r w:rsidRPr="00D87DBF">
        <w:t xml:space="preserve"> y su número arábigo consecutivo para todo tipo de material visual, tales como ilustraciones, mapas, fotografías,</w:t>
      </w:r>
      <w:r w:rsidR="0095694B">
        <w:t xml:space="preserve"> gráficas, imágenes, etc.</w:t>
      </w:r>
    </w:p>
    <w:p w:rsidR="007103D6" w:rsidRPr="00D87DBF" w:rsidRDefault="007103D6" w:rsidP="0095694B">
      <w:pPr>
        <w:pStyle w:val="Textocomentario"/>
        <w:spacing w:before="240" w:line="480" w:lineRule="auto"/>
        <w:ind w:firstLine="284"/>
        <w:rPr>
          <w:sz w:val="24"/>
          <w:szCs w:val="24"/>
        </w:rPr>
      </w:pPr>
      <w:r>
        <w:rPr>
          <w:sz w:val="24"/>
          <w:szCs w:val="24"/>
        </w:rPr>
        <w:t xml:space="preserve">Elimine el texto anterior </w:t>
      </w:r>
      <w:r w:rsidRPr="00D87DBF">
        <w:rPr>
          <w:sz w:val="24"/>
          <w:szCs w:val="24"/>
        </w:rPr>
        <w:t>y reemplázalos con su lista de tablas.</w:t>
      </w:r>
    </w:p>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2A42C9" w:rsidRPr="00D87DBF" w:rsidRDefault="002A42C9" w:rsidP="00D87DBF"/>
    <w:p w:rsidR="002A42C9" w:rsidRPr="00D87DBF" w:rsidRDefault="002A42C9" w:rsidP="00D87DBF"/>
    <w:p w:rsidR="002A42C9" w:rsidRPr="00D87DBF" w:rsidRDefault="002A42C9" w:rsidP="00D87DBF"/>
    <w:p w:rsidR="001339B3" w:rsidRPr="00D87DBF" w:rsidRDefault="001339B3" w:rsidP="00D87DBF"/>
    <w:p w:rsidR="001339B3" w:rsidRPr="00D87DBF" w:rsidRDefault="001339B3" w:rsidP="00D87DBF"/>
    <w:p w:rsidR="001339B3" w:rsidRPr="00D87DBF" w:rsidRDefault="001339B3" w:rsidP="00D87DBF"/>
    <w:p w:rsidR="001339B3" w:rsidRPr="00D87DBF" w:rsidRDefault="001339B3" w:rsidP="00D87DBF"/>
    <w:p w:rsidR="001339B3" w:rsidRDefault="001339B3" w:rsidP="00D87DBF"/>
    <w:p w:rsidR="00C0715E" w:rsidRPr="00D87DBF" w:rsidRDefault="00C0715E" w:rsidP="00D87DBF"/>
    <w:p w:rsidR="00193095" w:rsidRDefault="00193095" w:rsidP="009B5396">
      <w:pPr>
        <w:pStyle w:val="Ttulo1"/>
      </w:pPr>
      <w:bookmarkStart w:id="9" w:name="_Toc522199134"/>
      <w:bookmarkStart w:id="10" w:name="_Toc477528656"/>
      <w:r>
        <w:lastRenderedPageBreak/>
        <w:t>Lista de abreviaturas</w:t>
      </w:r>
      <w:r w:rsidR="00C0715E">
        <w:t xml:space="preserve"> (De ser requerido)</w:t>
      </w:r>
      <w:bookmarkEnd w:id="9"/>
    </w:p>
    <w:p w:rsidR="00193095" w:rsidRDefault="00C0715E" w:rsidP="0095694B">
      <w:pPr>
        <w:ind w:firstLine="0"/>
      </w:pPr>
      <w:r>
        <w:t>La RAE define la abreviatura como la “</w:t>
      </w:r>
      <w:r w:rsidRPr="00C0715E">
        <w:t xml:space="preserve">Representación gráfica reducida de una palabra o de un grupo de palabras, obtenida mediante un procedimiento </w:t>
      </w:r>
      <w:r w:rsidR="006072B5">
        <w:t>[en el cual]</w:t>
      </w:r>
      <w:r w:rsidRPr="00C0715E">
        <w:t xml:space="preserve"> se suprimen letras finales o centrales, cerrada generalmente con punto y raramente con barra.</w:t>
      </w:r>
      <w:r w:rsidR="006072B5">
        <w:t xml:space="preserve"> Se utilizan preferiblemente para establecer denominaciones de instituciones o </w:t>
      </w:r>
      <w:r w:rsidR="00965FAE">
        <w:t>cuando se hace uso de medidas.</w:t>
      </w:r>
      <w:r w:rsidR="006072B5">
        <w:t xml:space="preserve"> </w:t>
      </w:r>
    </w:p>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193095" w:rsidRDefault="00193095" w:rsidP="00193095"/>
    <w:p w:rsidR="002A42C9" w:rsidRPr="004F772A" w:rsidRDefault="002A42C9" w:rsidP="009B5396">
      <w:pPr>
        <w:pStyle w:val="Ttulo1"/>
      </w:pPr>
      <w:bookmarkStart w:id="11" w:name="_Toc522199135"/>
      <w:r w:rsidRPr="004F772A">
        <w:lastRenderedPageBreak/>
        <w:t>Introducción</w:t>
      </w:r>
      <w:bookmarkEnd w:id="10"/>
      <w:bookmarkEnd w:id="11"/>
    </w:p>
    <w:p w:rsidR="00B21228" w:rsidRPr="00D87DBF" w:rsidRDefault="002A42C9" w:rsidP="00920535">
      <w:pPr>
        <w:spacing w:after="240"/>
        <w:ind w:firstLine="0"/>
      </w:pPr>
      <w:r w:rsidRPr="00D87DBF">
        <w:t xml:space="preserve">En la introducción se menciona claramente el para qué y el porqué del documento, </w:t>
      </w:r>
      <w:r w:rsidR="00B21228" w:rsidRPr="00D87DBF">
        <w:t>es decir, el autor presenta y señala la importancia, el origen (los antecedentes teóricos y prácticos), los objetivos, los alcances, las limitaciones, la metodología empleada, el significado que el estudio tiene en el avance del campo respectivo y su aplicación en el área investigada. No debe confundirse con el resumen y se recomienda que la introducción tenga una extensión de mínimo 2 páginas y máximo de 4 páginas.</w:t>
      </w:r>
    </w:p>
    <w:p w:rsidR="002A42C9" w:rsidRPr="00D87DBF" w:rsidRDefault="002A42C9" w:rsidP="00920535">
      <w:pPr>
        <w:spacing w:after="240"/>
        <w:ind w:firstLine="284"/>
      </w:pPr>
      <w:r w:rsidRPr="00D87DBF">
        <w:t xml:space="preserve">Si bien se prefiere la narración en tercera persona (se realizaron las encuestas, se publicaron resultados, se establecieron parámetros, etc.), en Normas APA también se aprueba el uso de primera persona singular para un solo autor (realicé las encuestas) o primera persona plural (o mayestático) para dos o más autores (realizamos las encuestas); en todo caso, consulte con su asesor el estilo a adoptar en su investigación </w:t>
      </w:r>
      <w:r w:rsidRPr="00D87DBF">
        <w:rPr>
          <w:rStyle w:val="Refdenotaalpie"/>
        </w:rPr>
        <w:footnoteReference w:id="1"/>
      </w:r>
      <w:r w:rsidRPr="00D87DBF">
        <w:t xml:space="preserve">. </w:t>
      </w:r>
    </w:p>
    <w:p w:rsidR="007D5DA4" w:rsidRPr="00D87DBF" w:rsidRDefault="007D5DA4" w:rsidP="00D87DBF"/>
    <w:p w:rsidR="007D5DA4" w:rsidRPr="00D87DBF" w:rsidRDefault="007D5DA4" w:rsidP="00D87DBF"/>
    <w:p w:rsidR="00CD133D" w:rsidRPr="00D87DBF" w:rsidRDefault="00CD133D" w:rsidP="00D87DBF"/>
    <w:p w:rsidR="00CD133D" w:rsidRPr="00D87DBF" w:rsidRDefault="00CD133D" w:rsidP="00D87DBF"/>
    <w:p w:rsidR="00CD133D" w:rsidRPr="00D87DBF" w:rsidRDefault="00CD133D" w:rsidP="00D87DBF"/>
    <w:p w:rsidR="00CD133D" w:rsidRPr="00D87DBF" w:rsidRDefault="00CD133D" w:rsidP="00D87DBF"/>
    <w:p w:rsidR="001339B3" w:rsidRPr="00D87DBF" w:rsidRDefault="001339B3" w:rsidP="00D87DBF"/>
    <w:p w:rsidR="001339B3" w:rsidRPr="00D87DBF" w:rsidRDefault="001339B3" w:rsidP="00D87DBF"/>
    <w:p w:rsidR="007D5DA4" w:rsidRDefault="001A32A3" w:rsidP="009B5396">
      <w:pPr>
        <w:pStyle w:val="Ttulo1"/>
        <w:rPr>
          <w:szCs w:val="24"/>
        </w:rPr>
      </w:pPr>
      <w:bookmarkStart w:id="12" w:name="_Toc522199136"/>
      <w:r>
        <w:rPr>
          <w:szCs w:val="24"/>
        </w:rPr>
        <w:lastRenderedPageBreak/>
        <w:t xml:space="preserve">Planteamiento </w:t>
      </w:r>
      <w:r w:rsidR="006072B5">
        <w:rPr>
          <w:szCs w:val="24"/>
        </w:rPr>
        <w:t xml:space="preserve">y formulación </w:t>
      </w:r>
      <w:r>
        <w:rPr>
          <w:szCs w:val="24"/>
        </w:rPr>
        <w:t>del Problema</w:t>
      </w:r>
      <w:bookmarkEnd w:id="12"/>
    </w:p>
    <w:p w:rsidR="006072B5" w:rsidRDefault="00965FAE" w:rsidP="0095694B">
      <w:pPr>
        <w:spacing w:after="240"/>
        <w:ind w:firstLine="0"/>
      </w:pPr>
      <w:r>
        <w:t xml:space="preserve">Realizar el planteamiento significa exponer y desarrollar un conjunto de ideas con el propósito de describir, señalar o analizar </w:t>
      </w:r>
      <w:r w:rsidR="004F6A81">
        <w:t xml:space="preserve">la naturaleza y magnitud del problema y justificar la necesidad de la investigación en función de su pertinencia institucional, local, departamental y nacional. Así mismo, se debe identificar cuál será el aporte del proyecto a la generación de nuevo conocimiento. </w:t>
      </w:r>
      <w:r w:rsidR="00101530">
        <w:t>La elaboración de un adecuado planteamiento conlleva a la formulación del problema de una manera</w:t>
      </w:r>
      <w:r w:rsidRPr="00965FAE">
        <w:t xml:space="preserve"> clara y concreta </w:t>
      </w:r>
      <w:r w:rsidR="00101530">
        <w:t>a través de</w:t>
      </w:r>
      <w:r w:rsidRPr="00965FAE">
        <w:t xml:space="preserve"> la pregunta de investigación que se quiere responder</w:t>
      </w:r>
      <w:r w:rsidR="00101530">
        <w:t>. (Morillo, Pulido y Mancipe, 2016; Cerda, 2013)</w:t>
      </w:r>
    </w:p>
    <w:p w:rsidR="00101530" w:rsidRDefault="00101530" w:rsidP="0095694B">
      <w:pPr>
        <w:spacing w:after="240"/>
        <w:ind w:firstLine="284"/>
      </w:pPr>
      <w:r>
        <w:t xml:space="preserve">En el caso de ser requerido se elabora la hipótesis, definida como “(…) </w:t>
      </w:r>
      <w:r w:rsidRPr="00101530">
        <w:t>una predicción o explicación provisoria (mientras no sea contrastada) de la relación entre 2 o más variables</w:t>
      </w:r>
      <w:r>
        <w:t>” (Isern y Canela, 1998</w:t>
      </w:r>
      <w:r w:rsidR="00C36611">
        <w:t>, Párr. 9</w:t>
      </w:r>
      <w:r>
        <w:t>). Se desarrolla posteriormente a la formulación del problema y “se expresa</w:t>
      </w:r>
      <w:r w:rsidRPr="00101530">
        <w:t xml:space="preserve"> en forma de proposición, conjetura, suposición, idea o argumento que </w:t>
      </w:r>
      <w:r>
        <w:t>permite</w:t>
      </w:r>
      <w:r w:rsidRPr="00101530">
        <w:t xml:space="preserve"> explicar ciertos hechos</w:t>
      </w:r>
      <w:r>
        <w:t>”</w:t>
      </w:r>
      <w:r w:rsidR="00C36611">
        <w:t xml:space="preserve"> </w:t>
      </w:r>
      <w:r w:rsidR="00C36611" w:rsidRPr="00C36611">
        <w:t>(Isern y Canela, 1998</w:t>
      </w:r>
      <w:r w:rsidR="00C36611">
        <w:t>, párr. 10</w:t>
      </w:r>
      <w:r w:rsidR="00C36611" w:rsidRPr="00C36611">
        <w:t>)</w:t>
      </w:r>
      <w:r>
        <w:t>.</w:t>
      </w:r>
    </w:p>
    <w:p w:rsidR="001A32A3" w:rsidRDefault="001A32A3" w:rsidP="001A32A3"/>
    <w:p w:rsidR="00C36611" w:rsidRDefault="00C36611" w:rsidP="001A32A3"/>
    <w:p w:rsidR="00C36611" w:rsidRDefault="00C36611" w:rsidP="001A32A3"/>
    <w:p w:rsidR="00C36611" w:rsidRDefault="00C36611" w:rsidP="001A32A3"/>
    <w:p w:rsidR="00C36611" w:rsidRDefault="00C36611" w:rsidP="001A32A3"/>
    <w:p w:rsidR="00C36611" w:rsidRDefault="00C36611" w:rsidP="001A32A3"/>
    <w:p w:rsidR="00C36611" w:rsidRDefault="00C36611" w:rsidP="001A32A3"/>
    <w:p w:rsidR="00C36611" w:rsidRDefault="00C36611" w:rsidP="001A32A3"/>
    <w:p w:rsidR="00C36611" w:rsidRDefault="00C36611" w:rsidP="001A32A3"/>
    <w:p w:rsidR="00C36611" w:rsidRDefault="00C36611" w:rsidP="001A32A3"/>
    <w:p w:rsidR="001A32A3" w:rsidRPr="009B5396" w:rsidRDefault="0095694B" w:rsidP="009B5396">
      <w:pPr>
        <w:pStyle w:val="Ttulo1"/>
      </w:pPr>
      <w:bookmarkStart w:id="13" w:name="_Toc522199137"/>
      <w:r w:rsidRPr="009B5396">
        <w:lastRenderedPageBreak/>
        <w:t>Objetivos</w:t>
      </w:r>
      <w:bookmarkEnd w:id="13"/>
    </w:p>
    <w:p w:rsidR="00C36611" w:rsidRPr="0013555B" w:rsidRDefault="00C36611" w:rsidP="0095694B">
      <w:pPr>
        <w:spacing w:before="240"/>
        <w:ind w:firstLine="0"/>
      </w:pPr>
      <w:r w:rsidRPr="0013555B">
        <w:t>Son los fines, pr</w:t>
      </w:r>
      <w:r w:rsidR="0013555B" w:rsidRPr="0013555B">
        <w:t>opósitos o logros que se espera</w:t>
      </w:r>
      <w:r w:rsidRPr="0013555B">
        <w:t xml:space="preserve"> obtener al responder l</w:t>
      </w:r>
      <w:r w:rsidR="0013555B" w:rsidRPr="0013555B">
        <w:t xml:space="preserve">as preguntas y deben mostrar una relación clara y consistente con el problema a </w:t>
      </w:r>
      <w:r w:rsidR="00AC6E6C" w:rsidRPr="0013555B">
        <w:t>investigar</w:t>
      </w:r>
      <w:r w:rsidR="00AC6E6C" w:rsidRPr="00AC6E6C">
        <w:t xml:space="preserve"> </w:t>
      </w:r>
      <w:r w:rsidR="00AC6E6C">
        <w:t>(</w:t>
      </w:r>
      <w:r w:rsidR="00AC6E6C" w:rsidRPr="00AC6E6C">
        <w:t>Morillo, Pulido y Mancipe, 2016</w:t>
      </w:r>
      <w:r w:rsidR="00AC6E6C">
        <w:t>, p. 227).</w:t>
      </w:r>
      <w:r w:rsidR="0013555B" w:rsidRPr="0013555B">
        <w:t xml:space="preserve"> Los objetivos se plantean en dos </w:t>
      </w:r>
      <w:r w:rsidR="00AC6E6C" w:rsidRPr="0013555B">
        <w:t>niveles</w:t>
      </w:r>
      <w:r w:rsidR="00AC6E6C">
        <w:t xml:space="preserve"> (Bernal, 2006, p. 96):</w:t>
      </w:r>
    </w:p>
    <w:p w:rsidR="0013555B" w:rsidRDefault="0013555B" w:rsidP="0095694B">
      <w:pPr>
        <w:spacing w:before="240"/>
        <w:ind w:firstLine="284"/>
      </w:pPr>
      <w:r w:rsidRPr="0013555B">
        <w:t>El objetivo general debe reflejar la esencia del planteamiento del problema y la idea expresada en el título del proyecto de investigación</w:t>
      </w:r>
      <w:r>
        <w:t xml:space="preserve">. </w:t>
      </w:r>
    </w:p>
    <w:p w:rsidR="0013555B" w:rsidRPr="0013555B" w:rsidRDefault="0013555B" w:rsidP="0095694B">
      <w:pPr>
        <w:ind w:firstLine="284"/>
      </w:pPr>
      <w:r>
        <w:t>Los objetivos específicos se desprenden del general y deben ser formulados en forma que estén orientados al logro del objetivo general</w:t>
      </w:r>
      <w:r w:rsidR="00AC6E6C">
        <w:t xml:space="preserve"> y se asumen como los pasos para su alcance. </w:t>
      </w: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9B5396">
      <w:pPr>
        <w:ind w:firstLine="0"/>
        <w:rPr>
          <w:b/>
        </w:rPr>
      </w:pPr>
    </w:p>
    <w:p w:rsidR="001A32A3" w:rsidRPr="009B5396" w:rsidRDefault="001A32A3" w:rsidP="009B5396">
      <w:pPr>
        <w:pStyle w:val="Ttulo1"/>
      </w:pPr>
      <w:bookmarkStart w:id="14" w:name="_Toc522199138"/>
      <w:r w:rsidRPr="009B5396">
        <w:lastRenderedPageBreak/>
        <w:t>Marco Referencial</w:t>
      </w:r>
      <w:bookmarkEnd w:id="14"/>
      <w:r w:rsidR="00A81727" w:rsidRPr="009B5396">
        <w:t xml:space="preserve"> </w:t>
      </w:r>
    </w:p>
    <w:p w:rsidR="00AC6E6C" w:rsidRPr="0052263E" w:rsidRDefault="00AC6E6C" w:rsidP="0052263E">
      <w:r w:rsidRPr="0052263E">
        <w:t>Compuesto por:</w:t>
      </w:r>
    </w:p>
    <w:p w:rsidR="00AC6E6C" w:rsidRPr="00A67F1D" w:rsidRDefault="00AC6E6C" w:rsidP="00A67F1D">
      <w:pPr>
        <w:rPr>
          <w:b/>
        </w:rPr>
      </w:pPr>
      <w:r w:rsidRPr="00A67F1D">
        <w:rPr>
          <w:b/>
        </w:rPr>
        <w:t>Marco Teórico – Conceptual</w:t>
      </w:r>
      <w:r w:rsidR="00A42DAC" w:rsidRPr="00A67F1D">
        <w:rPr>
          <w:b/>
        </w:rPr>
        <w:t xml:space="preserve"> (Máximo 15 páginas)</w:t>
      </w:r>
    </w:p>
    <w:p w:rsidR="00AC6E6C" w:rsidRPr="00A67F1D" w:rsidRDefault="00AC6E6C" w:rsidP="00A67F1D">
      <w:pPr>
        <w:rPr>
          <w:b/>
        </w:rPr>
      </w:pPr>
      <w:r w:rsidRPr="00A67F1D">
        <w:rPr>
          <w:b/>
        </w:rPr>
        <w:t>Marco Legal</w:t>
      </w:r>
    </w:p>
    <w:p w:rsidR="0052263E" w:rsidRPr="00A67F1D" w:rsidRDefault="00AC6E6C" w:rsidP="00A67F1D">
      <w:pPr>
        <w:rPr>
          <w:b/>
        </w:rPr>
      </w:pPr>
      <w:r w:rsidRPr="00A67F1D">
        <w:rPr>
          <w:b/>
        </w:rPr>
        <w:t>Marco Ético</w:t>
      </w:r>
    </w:p>
    <w:p w:rsidR="00AC6E6C" w:rsidRPr="00A67F1D" w:rsidRDefault="00AC6E6C" w:rsidP="00A67F1D">
      <w:pPr>
        <w:rPr>
          <w:b/>
        </w:rPr>
      </w:pPr>
      <w:r w:rsidRPr="00A67F1D">
        <w:rPr>
          <w:b/>
        </w:rPr>
        <w:t xml:space="preserve">Marco Geográfico – Contextual </w:t>
      </w:r>
    </w:p>
    <w:p w:rsidR="00AC6E6C" w:rsidRPr="0052263E" w:rsidRDefault="00AC6E6C" w:rsidP="0052263E">
      <w:r w:rsidRPr="0052263E">
        <w:t xml:space="preserve">Se pueden incluir </w:t>
      </w:r>
      <w:r w:rsidR="0052263E">
        <w:t xml:space="preserve">otros marcos </w:t>
      </w:r>
      <w:r w:rsidRPr="0052263E">
        <w:t>que se considere</w:t>
      </w:r>
      <w:r w:rsidR="0052263E">
        <w:t>.</w:t>
      </w:r>
      <w:r w:rsidRPr="0052263E">
        <w:t xml:space="preserve"> </w:t>
      </w: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AC6E6C" w:rsidRDefault="00AC6E6C" w:rsidP="001A32A3">
      <w:pPr>
        <w:jc w:val="center"/>
        <w:rPr>
          <w:b/>
        </w:rPr>
      </w:pPr>
    </w:p>
    <w:p w:rsidR="001A32A3" w:rsidRPr="009B5396" w:rsidRDefault="001A32A3" w:rsidP="009B5396">
      <w:pPr>
        <w:pStyle w:val="Ttulo1"/>
      </w:pPr>
      <w:bookmarkStart w:id="15" w:name="_Toc522199139"/>
      <w:r w:rsidRPr="009B5396">
        <w:lastRenderedPageBreak/>
        <w:t>Diseño Metodológico</w:t>
      </w:r>
      <w:bookmarkEnd w:id="15"/>
    </w:p>
    <w:p w:rsidR="0052263E" w:rsidRPr="0052263E" w:rsidRDefault="0052263E" w:rsidP="0095694B">
      <w:pPr>
        <w:ind w:firstLine="0"/>
      </w:pPr>
      <w:r w:rsidRPr="0052263E">
        <w:t>Tiene como fin de establecer como se llevará a cabo de la investigación, se diseña detalladamente la estrategia para obtener la información y se detallan las actividades para darle respuesta a los objetivos planteados</w:t>
      </w:r>
      <w:r>
        <w:t xml:space="preserve"> (Lerma, 2009, p. 63)</w:t>
      </w:r>
      <w:r w:rsidRPr="0052263E">
        <w:t xml:space="preserve">. </w:t>
      </w:r>
    </w:p>
    <w:p w:rsidR="001A32A3" w:rsidRDefault="001A32A3"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Default="0052263E" w:rsidP="001A32A3">
      <w:pPr>
        <w:jc w:val="center"/>
        <w:rPr>
          <w:b/>
        </w:rPr>
      </w:pPr>
    </w:p>
    <w:p w:rsidR="0052263E" w:rsidRPr="009B5396" w:rsidRDefault="001A32A3" w:rsidP="009B5396">
      <w:pPr>
        <w:pStyle w:val="Ttulo1"/>
      </w:pPr>
      <w:bookmarkStart w:id="16" w:name="_Toc522199140"/>
      <w:r w:rsidRPr="009B5396">
        <w:lastRenderedPageBreak/>
        <w:t>Aná</w:t>
      </w:r>
      <w:r w:rsidR="009B5396">
        <w:t>lisis de resultados y h</w:t>
      </w:r>
      <w:r w:rsidR="0095694B" w:rsidRPr="009B5396">
        <w:t>allazgos</w:t>
      </w:r>
      <w:bookmarkEnd w:id="16"/>
    </w:p>
    <w:p w:rsidR="00A71201" w:rsidRPr="00A81727" w:rsidRDefault="00A71201" w:rsidP="00FA334E">
      <w:pPr>
        <w:spacing w:after="240"/>
        <w:ind w:firstLine="0"/>
      </w:pPr>
      <w:r w:rsidRPr="00A81727">
        <w:t>Se realiza la valoración de los datos e información obtenida a través de las técnicas y herramientas utilizadas</w:t>
      </w:r>
      <w:r w:rsidR="00A81727">
        <w:t>.</w:t>
      </w:r>
      <w:r w:rsidRPr="00A81727">
        <w:t xml:space="preserve"> </w:t>
      </w:r>
      <w:r w:rsidR="00A81727">
        <w:t>Dicho proceso se realiza a través de un procedimiento conocido como triangulación, el cual se define como “(…) la acción de reunión y cruce dia</w:t>
      </w:r>
      <w:r w:rsidR="00A81727" w:rsidRPr="00A81727">
        <w:t>léctico de toda la información pertinente al</w:t>
      </w:r>
      <w:r w:rsidR="00A81727">
        <w:t xml:space="preserve"> </w:t>
      </w:r>
      <w:r w:rsidR="00A81727" w:rsidRPr="00A81727">
        <w:t>objeto de e</w:t>
      </w:r>
      <w:r w:rsidR="00A81727">
        <w:t>studio surgida en una investiga</w:t>
      </w:r>
      <w:r w:rsidR="00A81727" w:rsidRPr="00A81727">
        <w:t>ción</w:t>
      </w:r>
      <w:r w:rsidR="00A81727">
        <w:t>” (Cabrera, 2005, p. 68).</w:t>
      </w:r>
      <w:r w:rsidR="00A81727" w:rsidRPr="00A81727">
        <w:t xml:space="preserve"> </w:t>
      </w:r>
    </w:p>
    <w:p w:rsidR="00A71201" w:rsidRPr="00A81727" w:rsidRDefault="00A71201" w:rsidP="00FA334E">
      <w:pPr>
        <w:spacing w:after="240"/>
        <w:ind w:firstLine="284"/>
      </w:pPr>
      <w:r w:rsidRPr="00A81727">
        <w:t xml:space="preserve">De ser necesario y acorde al diseño </w:t>
      </w:r>
      <w:r w:rsidR="00A81727" w:rsidRPr="00A81727">
        <w:t>metodológico utilizado es posible plantear</w:t>
      </w:r>
      <w:r w:rsidRPr="00A81727">
        <w:t xml:space="preserve"> una propuesta de solución </w:t>
      </w:r>
      <w:r w:rsidR="00A81727" w:rsidRPr="00A81727">
        <w:t xml:space="preserve">al problema investigado. </w:t>
      </w:r>
    </w:p>
    <w:p w:rsidR="001A32A3" w:rsidRDefault="001A32A3"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A71201" w:rsidRDefault="00A71201" w:rsidP="001A32A3">
      <w:pPr>
        <w:jc w:val="center"/>
        <w:rPr>
          <w:b/>
        </w:rPr>
      </w:pPr>
    </w:p>
    <w:p w:rsidR="009B5396" w:rsidRDefault="009B5396" w:rsidP="001A32A3">
      <w:pPr>
        <w:jc w:val="center"/>
        <w:rPr>
          <w:b/>
        </w:rPr>
      </w:pPr>
    </w:p>
    <w:p w:rsidR="001A32A3" w:rsidRPr="009B5396" w:rsidRDefault="001A32A3" w:rsidP="009B5396">
      <w:pPr>
        <w:pStyle w:val="Ttulo1"/>
      </w:pPr>
      <w:bookmarkStart w:id="17" w:name="_Toc522199141"/>
      <w:r w:rsidRPr="009B5396">
        <w:lastRenderedPageBreak/>
        <w:t>Conclusiones</w:t>
      </w:r>
      <w:bookmarkEnd w:id="17"/>
      <w:r w:rsidRPr="009B5396">
        <w:t xml:space="preserve"> </w:t>
      </w:r>
    </w:p>
    <w:p w:rsidR="00A81727" w:rsidRDefault="00A71201" w:rsidP="00FA334E">
      <w:pPr>
        <w:ind w:firstLine="0"/>
      </w:pPr>
      <w:r w:rsidRPr="00A81727">
        <w:t xml:space="preserve">Se elaboran afirmaciones generalizadoras concluyentes del proceso investigativo relacionadas con </w:t>
      </w:r>
      <w:r w:rsidR="00A81727">
        <w:t xml:space="preserve">el análisis de resultados y hallazgos y con </w:t>
      </w:r>
      <w:r w:rsidRPr="00A81727">
        <w:t xml:space="preserve">el cumplimiento de los objetivos. </w:t>
      </w:r>
    </w:p>
    <w:p w:rsidR="00A81727" w:rsidRDefault="00A81727" w:rsidP="001A32A3">
      <w:pPr>
        <w:jc w:val="cente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1A32A3" w:rsidRPr="009B5396" w:rsidRDefault="001A32A3" w:rsidP="009B5396">
      <w:pPr>
        <w:pStyle w:val="Ttulo1"/>
      </w:pPr>
      <w:bookmarkStart w:id="18" w:name="_Toc522199142"/>
      <w:r w:rsidRPr="009B5396">
        <w:lastRenderedPageBreak/>
        <w:t>Recomendaciones</w:t>
      </w:r>
      <w:bookmarkEnd w:id="18"/>
      <w:r w:rsidR="00A81727" w:rsidRPr="009B5396">
        <w:t xml:space="preserve"> </w:t>
      </w:r>
    </w:p>
    <w:p w:rsidR="001A32A3" w:rsidRPr="00A81727" w:rsidRDefault="00A81727" w:rsidP="00A81E1C">
      <w:pPr>
        <w:ind w:firstLine="0"/>
      </w:pPr>
      <w:r w:rsidRPr="00A81727">
        <w:t xml:space="preserve">Si es necesario se recomienda </w:t>
      </w:r>
      <w:r>
        <w:t xml:space="preserve">la indagación sobre </w:t>
      </w:r>
      <w:r w:rsidRPr="00A81727">
        <w:t>nuevas temáticas de investigación como resultado del proceso que se concluye y propuestas relacionadas con la aplicación de los res</w:t>
      </w:r>
      <w:r>
        <w:t>ultados obtenidos.</w:t>
      </w: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A81727" w:rsidRDefault="00A81727" w:rsidP="001A32A3">
      <w:pPr>
        <w:jc w:val="center"/>
        <w:rPr>
          <w:b/>
        </w:rPr>
      </w:pPr>
    </w:p>
    <w:p w:rsidR="00C60B6C" w:rsidRPr="009B5396" w:rsidRDefault="001A32A3" w:rsidP="009B5396">
      <w:pPr>
        <w:pStyle w:val="Ttulo1"/>
      </w:pPr>
      <w:bookmarkStart w:id="19" w:name="_Toc522199143"/>
      <w:r w:rsidRPr="009B5396">
        <w:lastRenderedPageBreak/>
        <w:t>Referencias</w:t>
      </w:r>
      <w:bookmarkEnd w:id="19"/>
      <w:r w:rsidRPr="009B5396">
        <w:t xml:space="preserve"> </w:t>
      </w:r>
      <w:bookmarkStart w:id="20" w:name="_Toc477528664"/>
      <w:r w:rsidR="00C60B6C" w:rsidRPr="009B5396">
        <w:t xml:space="preserve"> </w:t>
      </w:r>
      <w:bookmarkEnd w:id="20"/>
    </w:p>
    <w:p w:rsidR="002A42C9" w:rsidRDefault="00A81727" w:rsidP="009B5396">
      <w:pPr>
        <w:ind w:left="284" w:hanging="284"/>
      </w:pPr>
      <w:r w:rsidRPr="00A81727">
        <w:t>En este aparte se incluyen la lista de todas las fuentes de información consultadas y citadas en el trabajo y en orden alfabético.</w:t>
      </w:r>
    </w:p>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Default="00A81727" w:rsidP="00D87DBF"/>
    <w:p w:rsidR="00A81727" w:rsidRPr="009B5396" w:rsidRDefault="00A81727" w:rsidP="009B5396">
      <w:pPr>
        <w:pStyle w:val="Ttulo1"/>
      </w:pPr>
      <w:bookmarkStart w:id="21" w:name="_Toc522199144"/>
      <w:r w:rsidRPr="009B5396">
        <w:lastRenderedPageBreak/>
        <w:t>Anexos (De ser necesarios)</w:t>
      </w:r>
      <w:bookmarkEnd w:id="21"/>
    </w:p>
    <w:p w:rsidR="00A81727" w:rsidRDefault="00E87F86" w:rsidP="00A81E1C">
      <w:pPr>
        <w:ind w:firstLine="0"/>
      </w:pPr>
      <w:r>
        <w:t xml:space="preserve">Los anexos que se incluyen se les otorga numeración. </w:t>
      </w:r>
    </w:p>
    <w:p w:rsidR="00A81727" w:rsidRDefault="00A81727" w:rsidP="00D87DBF"/>
    <w:p w:rsidR="00A81727" w:rsidRPr="00D87DBF" w:rsidRDefault="00A81727" w:rsidP="00D87DBF"/>
    <w:p w:rsidR="00D525EA" w:rsidRPr="00D87DBF" w:rsidRDefault="00D525EA" w:rsidP="00D87DBF"/>
    <w:sectPr w:rsidR="00D525EA" w:rsidRPr="00D87DBF" w:rsidSect="004F772A">
      <w:headerReference w:type="default" r:id="rId9"/>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BA2" w:rsidRDefault="00F73BA2" w:rsidP="00D87DBF">
      <w:r>
        <w:separator/>
      </w:r>
    </w:p>
  </w:endnote>
  <w:endnote w:type="continuationSeparator" w:id="0">
    <w:p w:rsidR="00F73BA2" w:rsidRDefault="00F73BA2" w:rsidP="00D8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BA2" w:rsidRDefault="00F73BA2" w:rsidP="00D87DBF">
      <w:r>
        <w:separator/>
      </w:r>
    </w:p>
  </w:footnote>
  <w:footnote w:type="continuationSeparator" w:id="0">
    <w:p w:rsidR="00F73BA2" w:rsidRDefault="00F73BA2" w:rsidP="00D87DBF">
      <w:r>
        <w:continuationSeparator/>
      </w:r>
    </w:p>
  </w:footnote>
  <w:footnote w:id="1">
    <w:p w:rsidR="002A42C9" w:rsidRDefault="002A42C9" w:rsidP="00D87DBF">
      <w:pPr>
        <w:pStyle w:val="Textonotapie"/>
      </w:pPr>
      <w:r>
        <w:rPr>
          <w:rStyle w:val="Refdenotaalpie"/>
        </w:rPr>
        <w:footnoteRef/>
      </w:r>
      <w:r>
        <w:t xml:space="preserve"> No utilices los pies de página para citas bibliográficas. Los pies de página se utilizan para complementar información del texto, procure que sean </w:t>
      </w:r>
      <w:r w:rsidRPr="001339B3">
        <w:rPr>
          <w:sz w:val="24"/>
          <w:szCs w:val="24"/>
        </w:rPr>
        <w:t>fragmentos</w:t>
      </w:r>
      <w:r>
        <w:t xml:space="preserve"> cortos para no distraer o confundir al lector.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69" w:rsidRDefault="007E7269">
    <w:pPr>
      <w:pStyle w:val="Encabezado"/>
      <w:jc w:val="right"/>
    </w:pPr>
    <w:r>
      <w:fldChar w:fldCharType="begin"/>
    </w:r>
    <w:r>
      <w:instrText>PAGE   \* MERGEFORMAT</w:instrText>
    </w:r>
    <w:r>
      <w:fldChar w:fldCharType="separate"/>
    </w:r>
    <w:r w:rsidR="009111EE" w:rsidRPr="009111EE">
      <w:rPr>
        <w:noProof/>
        <w:lang w:val="es-ES"/>
      </w:rPr>
      <w:t>1</w:t>
    </w:r>
    <w:r>
      <w:fldChar w:fldCharType="end"/>
    </w:r>
  </w:p>
  <w:p w:rsidR="007E7269" w:rsidRDefault="007E726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E14A1"/>
    <w:multiLevelType w:val="hybridMultilevel"/>
    <w:tmpl w:val="4440BE4C"/>
    <w:lvl w:ilvl="0" w:tplc="1F1CF7E4">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5390084D"/>
    <w:multiLevelType w:val="multilevel"/>
    <w:tmpl w:val="9D7E896E"/>
    <w:lvl w:ilvl="0">
      <w:start w:val="1"/>
      <w:numFmt w:val="decimal"/>
      <w:lvlText w:val="%1."/>
      <w:lvlJc w:val="left"/>
      <w:pPr>
        <w:ind w:left="360" w:hanging="360"/>
      </w:pPr>
      <w:rPr>
        <w:rFonts w:ascii="Times New Roman" w:hAnsi="Times New Roman" w:hint="default"/>
        <w:b/>
        <w:i w:val="0"/>
        <w:sz w:val="24"/>
      </w:rPr>
    </w:lvl>
    <w:lvl w:ilvl="1">
      <w:start w:val="1"/>
      <w:numFmt w:val="decimal"/>
      <w:suff w:val="space"/>
      <w:lvlText w:val="%1.%2"/>
      <w:lvlJc w:val="left"/>
      <w:pPr>
        <w:ind w:left="709" w:hanging="349"/>
      </w:pPr>
      <w:rPr>
        <w:rFonts w:ascii="Times New Roman" w:hAnsi="Times New Roman" w:hint="default"/>
        <w:b/>
        <w:i w:val="0"/>
        <w:sz w:val="24"/>
      </w:rPr>
    </w:lvl>
    <w:lvl w:ilvl="2">
      <w:start w:val="1"/>
      <w:numFmt w:val="decimal"/>
      <w:suff w:val="space"/>
      <w:lvlText w:val="%1.%2.%3"/>
      <w:lvlJc w:val="left"/>
      <w:pPr>
        <w:ind w:left="1080" w:hanging="360"/>
      </w:pPr>
      <w:rPr>
        <w:rFonts w:ascii="Times New Roman" w:hAnsi="Times New Roman" w:hint="default"/>
        <w:b/>
        <w:i/>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85944E6"/>
    <w:multiLevelType w:val="hybridMultilevel"/>
    <w:tmpl w:val="42F62CA4"/>
    <w:lvl w:ilvl="0" w:tplc="14D0F24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7FCB6BFA"/>
    <w:multiLevelType w:val="hybridMultilevel"/>
    <w:tmpl w:val="C882C832"/>
    <w:lvl w:ilvl="0" w:tplc="E7D80EB2">
      <w:start w:val="1"/>
      <w:numFmt w:val="decimal"/>
      <w:lvlText w:val="%1."/>
      <w:lvlJc w:val="left"/>
      <w:pPr>
        <w:ind w:left="1440" w:hanging="360"/>
      </w:pPr>
      <w:rPr>
        <w:rFonts w:ascii="Times New Roman" w:hAnsi="Times New Roman" w:hint="default"/>
        <w:b w:val="0"/>
        <w:i/>
        <w:sz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69"/>
    <w:rsid w:val="000061BC"/>
    <w:rsid w:val="000304B6"/>
    <w:rsid w:val="000326C4"/>
    <w:rsid w:val="00055F66"/>
    <w:rsid w:val="00073FB0"/>
    <w:rsid w:val="000B3B49"/>
    <w:rsid w:val="00101530"/>
    <w:rsid w:val="00117F59"/>
    <w:rsid w:val="00123A31"/>
    <w:rsid w:val="001339B3"/>
    <w:rsid w:val="0013555B"/>
    <w:rsid w:val="00193095"/>
    <w:rsid w:val="001A32A3"/>
    <w:rsid w:val="001A70A2"/>
    <w:rsid w:val="001D0DE7"/>
    <w:rsid w:val="001D3B10"/>
    <w:rsid w:val="001F65EB"/>
    <w:rsid w:val="002A42C9"/>
    <w:rsid w:val="00332EED"/>
    <w:rsid w:val="00382F3A"/>
    <w:rsid w:val="003A55B3"/>
    <w:rsid w:val="003E27D2"/>
    <w:rsid w:val="00415BF6"/>
    <w:rsid w:val="004C0077"/>
    <w:rsid w:val="004C6278"/>
    <w:rsid w:val="004D0BCC"/>
    <w:rsid w:val="004D2E2F"/>
    <w:rsid w:val="004F6A81"/>
    <w:rsid w:val="004F75FF"/>
    <w:rsid w:val="004F772A"/>
    <w:rsid w:val="0052263E"/>
    <w:rsid w:val="005B43E0"/>
    <w:rsid w:val="005B65FD"/>
    <w:rsid w:val="005B678C"/>
    <w:rsid w:val="005D4FFE"/>
    <w:rsid w:val="006072B5"/>
    <w:rsid w:val="00623B11"/>
    <w:rsid w:val="00637AB1"/>
    <w:rsid w:val="00672FC8"/>
    <w:rsid w:val="007103D6"/>
    <w:rsid w:val="00715431"/>
    <w:rsid w:val="007C5112"/>
    <w:rsid w:val="007D26CC"/>
    <w:rsid w:val="007D5DA4"/>
    <w:rsid w:val="007D7BA0"/>
    <w:rsid w:val="007E7269"/>
    <w:rsid w:val="008B4C84"/>
    <w:rsid w:val="009111EE"/>
    <w:rsid w:val="00920535"/>
    <w:rsid w:val="00922D7B"/>
    <w:rsid w:val="00930896"/>
    <w:rsid w:val="009509D6"/>
    <w:rsid w:val="0095694B"/>
    <w:rsid w:val="00965FAE"/>
    <w:rsid w:val="009A0D04"/>
    <w:rsid w:val="009B1109"/>
    <w:rsid w:val="009B5396"/>
    <w:rsid w:val="00A044B3"/>
    <w:rsid w:val="00A2144C"/>
    <w:rsid w:val="00A42DAC"/>
    <w:rsid w:val="00A67F1D"/>
    <w:rsid w:val="00A7096B"/>
    <w:rsid w:val="00A71201"/>
    <w:rsid w:val="00A81727"/>
    <w:rsid w:val="00A81E1C"/>
    <w:rsid w:val="00A97F4F"/>
    <w:rsid w:val="00AC6E6C"/>
    <w:rsid w:val="00AE0728"/>
    <w:rsid w:val="00B06F05"/>
    <w:rsid w:val="00B153F2"/>
    <w:rsid w:val="00B21228"/>
    <w:rsid w:val="00B32ED1"/>
    <w:rsid w:val="00B77571"/>
    <w:rsid w:val="00B9409A"/>
    <w:rsid w:val="00BA682F"/>
    <w:rsid w:val="00BC5934"/>
    <w:rsid w:val="00C00EA0"/>
    <w:rsid w:val="00C0715E"/>
    <w:rsid w:val="00C36611"/>
    <w:rsid w:val="00C60B6C"/>
    <w:rsid w:val="00C72A61"/>
    <w:rsid w:val="00CA0145"/>
    <w:rsid w:val="00CD133D"/>
    <w:rsid w:val="00D40635"/>
    <w:rsid w:val="00D525EA"/>
    <w:rsid w:val="00D54FF0"/>
    <w:rsid w:val="00D6358D"/>
    <w:rsid w:val="00D87DBF"/>
    <w:rsid w:val="00D9523B"/>
    <w:rsid w:val="00DA1AE1"/>
    <w:rsid w:val="00DA6101"/>
    <w:rsid w:val="00E87F86"/>
    <w:rsid w:val="00E924CE"/>
    <w:rsid w:val="00E978D2"/>
    <w:rsid w:val="00EB698A"/>
    <w:rsid w:val="00EC63A5"/>
    <w:rsid w:val="00F27C96"/>
    <w:rsid w:val="00F7175F"/>
    <w:rsid w:val="00F73BA2"/>
    <w:rsid w:val="00FA3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15FEF-63B1-4F07-A825-8CCFF18B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077"/>
    <w:pPr>
      <w:spacing w:line="480" w:lineRule="auto"/>
      <w:ind w:firstLine="709"/>
      <w:contextualSpacing/>
    </w:pPr>
    <w:rPr>
      <w:rFonts w:ascii="Times New Roman" w:hAnsi="Times New Roman"/>
      <w:sz w:val="24"/>
      <w:szCs w:val="24"/>
      <w:lang w:eastAsia="en-US"/>
    </w:rPr>
  </w:style>
  <w:style w:type="paragraph" w:styleId="Ttulo1">
    <w:name w:val="heading 1"/>
    <w:aliases w:val="Nivel 1 APA"/>
    <w:basedOn w:val="Normal"/>
    <w:next w:val="Normal"/>
    <w:link w:val="Ttulo1Car"/>
    <w:uiPriority w:val="9"/>
    <w:qFormat/>
    <w:rsid w:val="001D0DE7"/>
    <w:pPr>
      <w:keepNext/>
      <w:keepLines/>
      <w:ind w:firstLine="0"/>
      <w:jc w:val="center"/>
      <w:outlineLvl w:val="0"/>
    </w:pPr>
    <w:rPr>
      <w:rFonts w:eastAsia="Times New Roman"/>
      <w:b/>
      <w:bCs/>
      <w:color w:val="000000"/>
      <w:szCs w:val="28"/>
    </w:rPr>
  </w:style>
  <w:style w:type="paragraph" w:styleId="Ttulo2">
    <w:name w:val="heading 2"/>
    <w:aliases w:val="Nivel 2 APA"/>
    <w:basedOn w:val="Normal"/>
    <w:next w:val="Normal"/>
    <w:link w:val="Ttulo2Car"/>
    <w:uiPriority w:val="9"/>
    <w:unhideWhenUsed/>
    <w:qFormat/>
    <w:rsid w:val="001D0DE7"/>
    <w:pPr>
      <w:keepNext/>
      <w:keepLines/>
      <w:ind w:firstLine="0"/>
      <w:outlineLvl w:val="1"/>
    </w:pPr>
    <w:rPr>
      <w:rFonts w:eastAsia="Times New Roman"/>
      <w:b/>
      <w:bCs/>
      <w:color w:val="000000"/>
      <w:sz w:val="26"/>
      <w:szCs w:val="26"/>
    </w:rPr>
  </w:style>
  <w:style w:type="paragraph" w:styleId="Ttulo3">
    <w:name w:val="heading 3"/>
    <w:aliases w:val="Nivel 3 APA"/>
    <w:basedOn w:val="Normal"/>
    <w:next w:val="Normal"/>
    <w:link w:val="Ttulo3Car"/>
    <w:uiPriority w:val="9"/>
    <w:unhideWhenUsed/>
    <w:qFormat/>
    <w:rsid w:val="001D0DE7"/>
    <w:pPr>
      <w:keepNext/>
      <w:keepLines/>
      <w:ind w:left="709" w:firstLine="0"/>
      <w:outlineLvl w:val="2"/>
    </w:pPr>
    <w:rPr>
      <w:rFonts w:eastAsia="Times New Roman"/>
      <w:b/>
      <w:bCs/>
      <w:i/>
      <w:color w:val="000000"/>
    </w:rPr>
  </w:style>
  <w:style w:type="paragraph" w:styleId="Ttulo4">
    <w:name w:val="heading 4"/>
    <w:aliases w:val="Nivel 4 AP"/>
    <w:basedOn w:val="Normal"/>
    <w:next w:val="Normal"/>
    <w:link w:val="Ttulo4Car"/>
    <w:uiPriority w:val="9"/>
    <w:semiHidden/>
    <w:unhideWhenUsed/>
    <w:qFormat/>
    <w:rsid w:val="001D0DE7"/>
    <w:pPr>
      <w:keepNext/>
      <w:keepLines/>
      <w:ind w:left="709" w:firstLine="0"/>
      <w:outlineLvl w:val="3"/>
    </w:pPr>
    <w:rPr>
      <w:rFonts w:eastAsia="Times New Roman"/>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APA Car"/>
    <w:link w:val="Ttulo1"/>
    <w:uiPriority w:val="9"/>
    <w:rsid w:val="001339B3"/>
    <w:rPr>
      <w:rFonts w:ascii="Times New Roman" w:eastAsia="Times New Roman" w:hAnsi="Times New Roman" w:cs="Times New Roman"/>
      <w:b/>
      <w:bCs/>
      <w:color w:val="000000"/>
      <w:sz w:val="24"/>
      <w:szCs w:val="28"/>
    </w:rPr>
  </w:style>
  <w:style w:type="character" w:customStyle="1" w:styleId="Ttulo2Car">
    <w:name w:val="Título 2 Car"/>
    <w:aliases w:val="Nivel 2 APA Car"/>
    <w:link w:val="Ttulo2"/>
    <w:uiPriority w:val="9"/>
    <w:rsid w:val="001339B3"/>
    <w:rPr>
      <w:rFonts w:ascii="Times New Roman" w:eastAsia="Times New Roman" w:hAnsi="Times New Roman" w:cs="Times New Roman"/>
      <w:b/>
      <w:bCs/>
      <w:color w:val="000000"/>
      <w:sz w:val="26"/>
      <w:szCs w:val="26"/>
    </w:rPr>
  </w:style>
  <w:style w:type="character" w:customStyle="1" w:styleId="Ttulo3Car">
    <w:name w:val="Título 3 Car"/>
    <w:aliases w:val="Nivel 3 APA Car"/>
    <w:link w:val="Ttulo3"/>
    <w:uiPriority w:val="9"/>
    <w:rsid w:val="001D0DE7"/>
    <w:rPr>
      <w:rFonts w:ascii="Times New Roman" w:eastAsia="Times New Roman" w:hAnsi="Times New Roman" w:cs="Times New Roman"/>
      <w:b/>
      <w:bCs/>
      <w:i/>
      <w:color w:val="000000"/>
      <w:sz w:val="24"/>
    </w:rPr>
  </w:style>
  <w:style w:type="paragraph" w:styleId="Descripcin">
    <w:name w:val="caption"/>
    <w:basedOn w:val="Normal"/>
    <w:next w:val="Normal"/>
    <w:uiPriority w:val="35"/>
    <w:unhideWhenUsed/>
    <w:qFormat/>
    <w:rsid w:val="005B43E0"/>
    <w:pPr>
      <w:spacing w:after="200" w:line="240" w:lineRule="auto"/>
    </w:pPr>
    <w:rPr>
      <w:b/>
      <w:bCs/>
      <w:color w:val="4F81BD"/>
      <w:sz w:val="18"/>
      <w:szCs w:val="18"/>
    </w:rPr>
  </w:style>
  <w:style w:type="paragraph" w:styleId="Tabladeilustraciones">
    <w:name w:val="table of figures"/>
    <w:basedOn w:val="Normal"/>
    <w:next w:val="Normal"/>
    <w:uiPriority w:val="99"/>
    <w:unhideWhenUsed/>
    <w:rsid w:val="005B43E0"/>
  </w:style>
  <w:style w:type="character" w:styleId="Hipervnculo">
    <w:name w:val="Hyperlink"/>
    <w:uiPriority w:val="99"/>
    <w:unhideWhenUsed/>
    <w:rsid w:val="005B43E0"/>
    <w:rPr>
      <w:color w:val="0000FF"/>
      <w:u w:val="single"/>
    </w:rPr>
  </w:style>
  <w:style w:type="paragraph" w:styleId="Ttulo">
    <w:name w:val="Title"/>
    <w:aliases w:val="Preliminar"/>
    <w:basedOn w:val="Normal"/>
    <w:next w:val="Normal"/>
    <w:link w:val="TtuloCar"/>
    <w:uiPriority w:val="10"/>
    <w:qFormat/>
    <w:rsid w:val="00D525EA"/>
    <w:pPr>
      <w:framePr w:wrap="notBeside" w:vAnchor="text" w:hAnchor="text" w:y="1"/>
      <w:widowControl w:val="0"/>
      <w:ind w:firstLine="0"/>
    </w:pPr>
    <w:rPr>
      <w:rFonts w:eastAsia="Times New Roman"/>
      <w:b/>
      <w:color w:val="000000"/>
      <w:spacing w:val="5"/>
      <w:kern w:val="28"/>
      <w:szCs w:val="52"/>
    </w:rPr>
  </w:style>
  <w:style w:type="character" w:customStyle="1" w:styleId="TtuloCar">
    <w:name w:val="Título Car"/>
    <w:aliases w:val="Preliminar Car"/>
    <w:link w:val="Ttulo"/>
    <w:uiPriority w:val="10"/>
    <w:rsid w:val="00D525EA"/>
    <w:rPr>
      <w:rFonts w:ascii="Times New Roman" w:eastAsia="Times New Roman" w:hAnsi="Times New Roman" w:cs="Times New Roman"/>
      <w:b/>
      <w:color w:val="000000"/>
      <w:spacing w:val="5"/>
      <w:kern w:val="28"/>
      <w:sz w:val="24"/>
      <w:szCs w:val="52"/>
    </w:rPr>
  </w:style>
  <w:style w:type="paragraph" w:styleId="Prrafodelista">
    <w:name w:val="List Paragraph"/>
    <w:basedOn w:val="Normal"/>
    <w:uiPriority w:val="34"/>
    <w:qFormat/>
    <w:rsid w:val="002A42C9"/>
    <w:pPr>
      <w:ind w:firstLine="708"/>
    </w:pPr>
  </w:style>
  <w:style w:type="paragraph" w:styleId="Textodeglobo">
    <w:name w:val="Balloon Text"/>
    <w:basedOn w:val="Normal"/>
    <w:link w:val="TextodegloboCar"/>
    <w:uiPriority w:val="99"/>
    <w:semiHidden/>
    <w:unhideWhenUsed/>
    <w:rsid w:val="002A42C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42C9"/>
    <w:rPr>
      <w:rFonts w:ascii="Tahoma" w:hAnsi="Tahoma" w:cs="Tahoma"/>
      <w:sz w:val="16"/>
      <w:szCs w:val="16"/>
    </w:rPr>
  </w:style>
  <w:style w:type="paragraph" w:styleId="Textonotapie">
    <w:name w:val="footnote text"/>
    <w:basedOn w:val="Normal"/>
    <w:link w:val="TextonotapieCar"/>
    <w:uiPriority w:val="99"/>
    <w:unhideWhenUsed/>
    <w:rsid w:val="002A42C9"/>
    <w:pPr>
      <w:spacing w:line="240" w:lineRule="auto"/>
      <w:ind w:firstLine="708"/>
    </w:pPr>
    <w:rPr>
      <w:sz w:val="20"/>
      <w:szCs w:val="20"/>
    </w:rPr>
  </w:style>
  <w:style w:type="character" w:customStyle="1" w:styleId="TextonotapieCar">
    <w:name w:val="Texto nota pie Car"/>
    <w:link w:val="Textonotapie"/>
    <w:uiPriority w:val="99"/>
    <w:rsid w:val="002A42C9"/>
    <w:rPr>
      <w:rFonts w:ascii="Times New Roman" w:hAnsi="Times New Roman"/>
      <w:sz w:val="20"/>
      <w:szCs w:val="20"/>
      <w:lang w:val="es-CO"/>
    </w:rPr>
  </w:style>
  <w:style w:type="character" w:styleId="Refdenotaalpie">
    <w:name w:val="footnote reference"/>
    <w:uiPriority w:val="99"/>
    <w:semiHidden/>
    <w:unhideWhenUsed/>
    <w:rsid w:val="002A42C9"/>
    <w:rPr>
      <w:vertAlign w:val="superscript"/>
    </w:rPr>
  </w:style>
  <w:style w:type="character" w:styleId="Textoennegrita">
    <w:name w:val="Strong"/>
    <w:aliases w:val="Texto de la tesis"/>
    <w:uiPriority w:val="22"/>
    <w:qFormat/>
    <w:rsid w:val="007D5DA4"/>
    <w:rPr>
      <w:rFonts w:ascii="Arial" w:hAnsi="Arial"/>
      <w:bCs/>
      <w:sz w:val="24"/>
    </w:rPr>
  </w:style>
  <w:style w:type="character" w:customStyle="1" w:styleId="Ttulo4Car">
    <w:name w:val="Título 4 Car"/>
    <w:aliases w:val="Nivel 4 AP Car"/>
    <w:link w:val="Ttulo4"/>
    <w:uiPriority w:val="9"/>
    <w:semiHidden/>
    <w:rsid w:val="001D0DE7"/>
    <w:rPr>
      <w:rFonts w:ascii="Times New Roman" w:eastAsia="Times New Roman" w:hAnsi="Times New Roman" w:cs="Times New Roman"/>
      <w:b/>
      <w:i/>
      <w:iCs/>
      <w:sz w:val="24"/>
    </w:rPr>
  </w:style>
  <w:style w:type="character" w:styleId="Refdecomentario">
    <w:name w:val="annotation reference"/>
    <w:uiPriority w:val="99"/>
    <w:semiHidden/>
    <w:unhideWhenUsed/>
    <w:rsid w:val="001A70A2"/>
    <w:rPr>
      <w:sz w:val="16"/>
      <w:szCs w:val="16"/>
    </w:rPr>
  </w:style>
  <w:style w:type="paragraph" w:styleId="Textocomentario">
    <w:name w:val="annotation text"/>
    <w:basedOn w:val="Normal"/>
    <w:link w:val="TextocomentarioCar"/>
    <w:uiPriority w:val="99"/>
    <w:unhideWhenUsed/>
    <w:rsid w:val="001A70A2"/>
    <w:pPr>
      <w:spacing w:line="240" w:lineRule="auto"/>
    </w:pPr>
    <w:rPr>
      <w:sz w:val="20"/>
      <w:szCs w:val="20"/>
    </w:rPr>
  </w:style>
  <w:style w:type="character" w:customStyle="1" w:styleId="TextocomentarioCar">
    <w:name w:val="Texto comentario Car"/>
    <w:link w:val="Textocomentario"/>
    <w:uiPriority w:val="99"/>
    <w:rsid w:val="001A70A2"/>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A70A2"/>
    <w:rPr>
      <w:b/>
      <w:bCs/>
    </w:rPr>
  </w:style>
  <w:style w:type="character" w:customStyle="1" w:styleId="AsuntodelcomentarioCar">
    <w:name w:val="Asunto del comentario Car"/>
    <w:link w:val="Asuntodelcomentario"/>
    <w:uiPriority w:val="99"/>
    <w:semiHidden/>
    <w:rsid w:val="001A70A2"/>
    <w:rPr>
      <w:rFonts w:ascii="Times New Roman" w:hAnsi="Times New Roman"/>
      <w:b/>
      <w:bCs/>
      <w:sz w:val="20"/>
      <w:szCs w:val="20"/>
    </w:rPr>
  </w:style>
  <w:style w:type="paragraph" w:styleId="TtuloTDC">
    <w:name w:val="TOC Heading"/>
    <w:basedOn w:val="Ttulo1"/>
    <w:next w:val="Normal"/>
    <w:uiPriority w:val="39"/>
    <w:unhideWhenUsed/>
    <w:qFormat/>
    <w:rsid w:val="004F772A"/>
    <w:pPr>
      <w:spacing w:before="240" w:line="259" w:lineRule="auto"/>
      <w:contextualSpacing w:val="0"/>
      <w:jc w:val="left"/>
      <w:outlineLvl w:val="9"/>
    </w:pPr>
    <w:rPr>
      <w:rFonts w:ascii="Cambria" w:hAnsi="Cambria"/>
      <w:b w:val="0"/>
      <w:bCs w:val="0"/>
      <w:color w:val="365F91"/>
      <w:sz w:val="32"/>
      <w:szCs w:val="32"/>
      <w:lang w:eastAsia="es-CO"/>
    </w:rPr>
  </w:style>
  <w:style w:type="paragraph" w:styleId="TDC1">
    <w:name w:val="toc 1"/>
    <w:basedOn w:val="Normal"/>
    <w:next w:val="Normal"/>
    <w:autoRedefine/>
    <w:uiPriority w:val="39"/>
    <w:unhideWhenUsed/>
    <w:rsid w:val="004F772A"/>
    <w:pPr>
      <w:spacing w:after="100"/>
    </w:pPr>
  </w:style>
  <w:style w:type="paragraph" w:styleId="TDC2">
    <w:name w:val="toc 2"/>
    <w:basedOn w:val="Normal"/>
    <w:next w:val="Normal"/>
    <w:autoRedefine/>
    <w:uiPriority w:val="39"/>
    <w:unhideWhenUsed/>
    <w:rsid w:val="004F772A"/>
    <w:pPr>
      <w:spacing w:after="100"/>
      <w:ind w:left="240"/>
    </w:pPr>
  </w:style>
  <w:style w:type="paragraph" w:styleId="TDC3">
    <w:name w:val="toc 3"/>
    <w:basedOn w:val="Normal"/>
    <w:next w:val="Normal"/>
    <w:autoRedefine/>
    <w:uiPriority w:val="39"/>
    <w:unhideWhenUsed/>
    <w:rsid w:val="004F772A"/>
    <w:pPr>
      <w:spacing w:after="100"/>
      <w:ind w:left="480"/>
    </w:pPr>
  </w:style>
  <w:style w:type="character" w:customStyle="1" w:styleId="Cuerpodeltexto5">
    <w:name w:val="Cuerpo del texto (5)_"/>
    <w:link w:val="Cuerpodeltexto51"/>
    <w:uiPriority w:val="99"/>
    <w:rsid w:val="00B32ED1"/>
    <w:rPr>
      <w:rFonts w:ascii="Bookman Old Style" w:hAnsi="Bookman Old Style" w:cs="Bookman Old Style"/>
      <w:sz w:val="39"/>
      <w:szCs w:val="39"/>
      <w:shd w:val="clear" w:color="auto" w:fill="FFFFFF"/>
    </w:rPr>
  </w:style>
  <w:style w:type="character" w:customStyle="1" w:styleId="Cuerpodeltexto54">
    <w:name w:val="Cuerpo del texto (5)4"/>
    <w:uiPriority w:val="99"/>
    <w:rsid w:val="00B32ED1"/>
    <w:rPr>
      <w:rFonts w:ascii="Bookman Old Style" w:hAnsi="Bookman Old Style" w:cs="Bookman Old Style"/>
      <w:sz w:val="39"/>
      <w:szCs w:val="39"/>
      <w:shd w:val="clear" w:color="auto" w:fill="FFFFFF"/>
    </w:rPr>
  </w:style>
  <w:style w:type="character" w:customStyle="1" w:styleId="Cuerpodeltexto5Cursiva2">
    <w:name w:val="Cuerpo del texto (5) + Cursiva2"/>
    <w:uiPriority w:val="99"/>
    <w:rsid w:val="00B32ED1"/>
    <w:rPr>
      <w:rFonts w:ascii="Bookman Old Style" w:hAnsi="Bookman Old Style" w:cs="Bookman Old Style"/>
      <w:i/>
      <w:iCs/>
      <w:sz w:val="39"/>
      <w:szCs w:val="39"/>
      <w:shd w:val="clear" w:color="auto" w:fill="FFFFFF"/>
    </w:rPr>
  </w:style>
  <w:style w:type="paragraph" w:customStyle="1" w:styleId="Cuerpodeltexto51">
    <w:name w:val="Cuerpo del texto (5)1"/>
    <w:basedOn w:val="Normal"/>
    <w:link w:val="Cuerpodeltexto5"/>
    <w:uiPriority w:val="99"/>
    <w:rsid w:val="00B32ED1"/>
    <w:pPr>
      <w:shd w:val="clear" w:color="auto" w:fill="FFFFFF"/>
      <w:spacing w:before="480" w:line="1200" w:lineRule="exact"/>
      <w:ind w:hanging="780"/>
      <w:contextualSpacing w:val="0"/>
      <w:jc w:val="both"/>
    </w:pPr>
    <w:rPr>
      <w:rFonts w:ascii="Bookman Old Style" w:hAnsi="Bookman Old Style" w:cs="Bookman Old Style"/>
      <w:sz w:val="39"/>
      <w:szCs w:val="39"/>
      <w:lang w:val="es-ES"/>
    </w:rPr>
  </w:style>
  <w:style w:type="paragraph" w:styleId="Encabezado">
    <w:name w:val="header"/>
    <w:basedOn w:val="Normal"/>
    <w:link w:val="EncabezadoCar"/>
    <w:uiPriority w:val="99"/>
    <w:unhideWhenUsed/>
    <w:rsid w:val="007E7269"/>
    <w:pPr>
      <w:tabs>
        <w:tab w:val="center" w:pos="4419"/>
        <w:tab w:val="right" w:pos="8838"/>
      </w:tabs>
    </w:pPr>
  </w:style>
  <w:style w:type="character" w:customStyle="1" w:styleId="EncabezadoCar">
    <w:name w:val="Encabezado Car"/>
    <w:link w:val="Encabezado"/>
    <w:uiPriority w:val="99"/>
    <w:rsid w:val="007E7269"/>
    <w:rPr>
      <w:rFonts w:ascii="Times New Roman" w:hAnsi="Times New Roman"/>
      <w:sz w:val="24"/>
      <w:szCs w:val="24"/>
      <w:lang w:eastAsia="en-US"/>
    </w:rPr>
  </w:style>
  <w:style w:type="paragraph" w:styleId="Piedepgina">
    <w:name w:val="footer"/>
    <w:basedOn w:val="Normal"/>
    <w:link w:val="PiedepginaCar"/>
    <w:uiPriority w:val="99"/>
    <w:unhideWhenUsed/>
    <w:rsid w:val="007E7269"/>
    <w:pPr>
      <w:tabs>
        <w:tab w:val="center" w:pos="4419"/>
        <w:tab w:val="right" w:pos="8838"/>
      </w:tabs>
    </w:pPr>
  </w:style>
  <w:style w:type="character" w:customStyle="1" w:styleId="PiedepginaCar">
    <w:name w:val="Pie de página Car"/>
    <w:link w:val="Piedepgina"/>
    <w:uiPriority w:val="99"/>
    <w:rsid w:val="007E7269"/>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Formatos\Fomato%20de%20entrega%20Trabajo%20de%20Grad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8BDA9-C7F9-493B-8B10-A2F59C66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Fomato de entrega Trabajo de Grado</Template>
  <TotalTime>2</TotalTime>
  <Pages>20</Pages>
  <Words>1470</Words>
  <Characters>8089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Fundacion Universitaria Claretiana</Company>
  <LinksUpToDate>false</LinksUpToDate>
  <CharactersWithSpaces>9540</CharactersWithSpaces>
  <SharedDoc>false</SharedDoc>
  <HLinks>
    <vt:vector size="42" baseType="variant">
      <vt:variant>
        <vt:i4>1769527</vt:i4>
      </vt:variant>
      <vt:variant>
        <vt:i4>35</vt:i4>
      </vt:variant>
      <vt:variant>
        <vt:i4>0</vt:i4>
      </vt:variant>
      <vt:variant>
        <vt:i4>5</vt:i4>
      </vt:variant>
      <vt:variant>
        <vt:lpwstr/>
      </vt:variant>
      <vt:variant>
        <vt:lpwstr>_Toc477528664</vt:lpwstr>
      </vt:variant>
      <vt:variant>
        <vt:i4>1769527</vt:i4>
      </vt:variant>
      <vt:variant>
        <vt:i4>29</vt:i4>
      </vt:variant>
      <vt:variant>
        <vt:i4>0</vt:i4>
      </vt:variant>
      <vt:variant>
        <vt:i4>5</vt:i4>
      </vt:variant>
      <vt:variant>
        <vt:lpwstr/>
      </vt:variant>
      <vt:variant>
        <vt:lpwstr>_Toc477528663</vt:lpwstr>
      </vt:variant>
      <vt:variant>
        <vt:i4>1769527</vt:i4>
      </vt:variant>
      <vt:variant>
        <vt:i4>23</vt:i4>
      </vt:variant>
      <vt:variant>
        <vt:i4>0</vt:i4>
      </vt:variant>
      <vt:variant>
        <vt:i4>5</vt:i4>
      </vt:variant>
      <vt:variant>
        <vt:lpwstr/>
      </vt:variant>
      <vt:variant>
        <vt:lpwstr>_Toc477528662</vt:lpwstr>
      </vt:variant>
      <vt:variant>
        <vt:i4>1572919</vt:i4>
      </vt:variant>
      <vt:variant>
        <vt:i4>17</vt:i4>
      </vt:variant>
      <vt:variant>
        <vt:i4>0</vt:i4>
      </vt:variant>
      <vt:variant>
        <vt:i4>5</vt:i4>
      </vt:variant>
      <vt:variant>
        <vt:lpwstr/>
      </vt:variant>
      <vt:variant>
        <vt:lpwstr>_Toc477528656</vt:lpwstr>
      </vt:variant>
      <vt:variant>
        <vt:i4>1572919</vt:i4>
      </vt:variant>
      <vt:variant>
        <vt:i4>11</vt:i4>
      </vt:variant>
      <vt:variant>
        <vt:i4>0</vt:i4>
      </vt:variant>
      <vt:variant>
        <vt:i4>5</vt:i4>
      </vt:variant>
      <vt:variant>
        <vt:lpwstr/>
      </vt:variant>
      <vt:variant>
        <vt:lpwstr>_Toc477528655</vt:lpwstr>
      </vt:variant>
      <vt:variant>
        <vt:i4>1572919</vt:i4>
      </vt:variant>
      <vt:variant>
        <vt:i4>5</vt:i4>
      </vt:variant>
      <vt:variant>
        <vt:i4>0</vt:i4>
      </vt:variant>
      <vt:variant>
        <vt:i4>5</vt:i4>
      </vt:variant>
      <vt:variant>
        <vt:lpwstr/>
      </vt:variant>
      <vt:variant>
        <vt:lpwstr>_Toc477528654</vt:lpwstr>
      </vt:variant>
      <vt:variant>
        <vt:i4>1572919</vt:i4>
      </vt:variant>
      <vt:variant>
        <vt:i4>2</vt:i4>
      </vt:variant>
      <vt:variant>
        <vt:i4>0</vt:i4>
      </vt:variant>
      <vt:variant>
        <vt:i4>5</vt:i4>
      </vt:variant>
      <vt:variant>
        <vt:lpwstr/>
      </vt:variant>
      <vt:variant>
        <vt:lpwstr>_Toc477528653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Margot Mosquera Blandon</cp:lastModifiedBy>
  <cp:revision>2</cp:revision>
  <dcterms:created xsi:type="dcterms:W3CDTF">2025-05-13T02:45:00Z</dcterms:created>
  <dcterms:modified xsi:type="dcterms:W3CDTF">2025-05-13T02:45:00Z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e6a8cdc1-7648-3bb2-9dc6-d85102b2a51e</vt:lpwstr>
  </property>
</Properties>
</file>